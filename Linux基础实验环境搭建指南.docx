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4472C4" w:themeColor="accent1"/>
        </w:rPr>
        <w:id w:val="-1714263269"/>
        <w:docPartObj>
          <w:docPartGallery w:val="Cover Pages"/>
          <w:docPartUnique/>
        </w:docPartObj>
      </w:sdtPr>
      <w:sdtEndPr>
        <w:rPr>
          <w:rFonts w:ascii="Times New Roman" w:eastAsia="宋体" w:hAnsi="Times New Roman" w:cs="Times New Roman"/>
          <w:color w:val="auto"/>
          <w:kern w:val="2"/>
          <w:sz w:val="21"/>
          <w:szCs w:val="24"/>
        </w:rPr>
      </w:sdtEndPr>
      <w:sdtContent>
        <w:p w14:paraId="5AA861BB" w14:textId="77777777" w:rsidR="00AA4571" w:rsidRDefault="00AA4571" w:rsidP="00AA4571">
          <w:pPr>
            <w:pStyle w:val="af3"/>
            <w:spacing w:before="1540" w:after="240"/>
            <w:jc w:val="center"/>
            <w:rPr>
              <w:rFonts w:hint="eastAsia"/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EC15AD5F08F03F4583CEEEAF59E4185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8BA308F" w14:textId="77777777" w:rsidR="00AA4571" w:rsidRPr="00AA4571" w:rsidRDefault="00AA4571" w:rsidP="00AA4571">
              <w:pPr>
                <w:pStyle w:val="af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Linux</w:t>
              </w: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 xml:space="preserve">                基础实验环境搭建指南</w:t>
              </w:r>
            </w:p>
          </w:sdtContent>
        </w:sdt>
        <w:p w14:paraId="69E58775" w14:textId="77777777" w:rsidR="00AA4571" w:rsidRDefault="00AA4571">
          <w:pPr>
            <w:pStyle w:val="af3"/>
            <w:spacing w:before="480"/>
            <w:jc w:val="center"/>
            <w:rPr>
              <w:color w:val="4472C4" w:themeColor="accent1"/>
            </w:rPr>
          </w:pPr>
        </w:p>
        <w:p w14:paraId="258A8579" w14:textId="77777777" w:rsidR="00AA4571" w:rsidRDefault="00AA4571">
          <w:pPr>
            <w:widowControl/>
            <w:spacing w:line="240" w:lineRule="auto"/>
            <w:jc w:val="left"/>
            <w:rPr>
              <w:rFonts w:hint="eastAsia"/>
            </w:rPr>
          </w:pPr>
          <w:r>
            <w:br w:type="page"/>
          </w:r>
        </w:p>
        <w:sdt>
          <w:sdtPr>
            <w:rPr>
              <w:lang w:val="zh-CN"/>
            </w:rPr>
            <w:id w:val="401259623"/>
            <w:docPartObj>
              <w:docPartGallery w:val="Table of Contents"/>
              <w:docPartUnique/>
            </w:docPartObj>
          </w:sdtPr>
          <w:sdtEndPr>
            <w:rPr>
              <w:rFonts w:ascii="Times New Roman" w:eastAsia="宋体" w:hAnsi="Times New Roman" w:cs="Times New Roman"/>
              <w:noProof/>
              <w:color w:val="auto"/>
              <w:kern w:val="2"/>
              <w:sz w:val="21"/>
              <w:szCs w:val="24"/>
              <w:lang w:val="en-US"/>
            </w:rPr>
          </w:sdtEndPr>
          <w:sdtContent>
            <w:p w14:paraId="4E2F30FF" w14:textId="77777777" w:rsidR="00AA4571" w:rsidRDefault="00AA4571" w:rsidP="00AA4571">
              <w:pPr>
                <w:pStyle w:val="af5"/>
                <w:jc w:val="center"/>
              </w:pPr>
              <w:r>
                <w:rPr>
                  <w:lang w:val="zh-CN"/>
                </w:rPr>
                <w:t>目录</w:t>
              </w:r>
            </w:p>
            <w:p w14:paraId="20112DB7" w14:textId="77777777" w:rsidR="00AD5F34" w:rsidRDefault="00AA4571">
              <w:pPr>
                <w:pStyle w:val="13"/>
                <w:tabs>
                  <w:tab w:val="left" w:pos="420"/>
                  <w:tab w:val="right" w:leader="dot" w:pos="829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526893717" w:history="1">
                <w:r w:rsidR="00AD5F34" w:rsidRPr="007574F9">
                  <w:rPr>
                    <w:rStyle w:val="a5"/>
                    <w:noProof/>
                  </w:rPr>
                  <w:t>1.</w:t>
                </w:r>
                <w:r w:rsidR="00AD5F34">
                  <w:rPr>
                    <w:rFonts w:eastAsiaTheme="minorEastAsia" w:hAnsiTheme="minorHAnsi" w:cstheme="minorBidi"/>
                    <w:b w:val="0"/>
                    <w:bCs w:val="0"/>
                    <w:caps w:val="0"/>
                    <w:noProof/>
                    <w:sz w:val="24"/>
                    <w:szCs w:val="24"/>
                  </w:rPr>
                  <w:tab/>
                </w:r>
                <w:r w:rsidR="00AD5F34" w:rsidRPr="007574F9">
                  <w:rPr>
                    <w:rStyle w:val="a5"/>
                    <w:noProof/>
                  </w:rPr>
                  <w:t>实验目标</w:t>
                </w:r>
                <w:r w:rsidR="00AD5F34">
                  <w:rPr>
                    <w:noProof/>
                    <w:webHidden/>
                  </w:rPr>
                  <w:tab/>
                </w:r>
                <w:r w:rsidR="00AD5F34">
                  <w:rPr>
                    <w:noProof/>
                    <w:webHidden/>
                  </w:rPr>
                  <w:fldChar w:fldCharType="begin"/>
                </w:r>
                <w:r w:rsidR="00AD5F34">
                  <w:rPr>
                    <w:noProof/>
                    <w:webHidden/>
                  </w:rPr>
                  <w:instrText xml:space="preserve"> PAGEREF _Toc526893717 \h </w:instrText>
                </w:r>
                <w:r w:rsidR="00AD5F34">
                  <w:rPr>
                    <w:noProof/>
                    <w:webHidden/>
                  </w:rPr>
                </w:r>
                <w:r w:rsidR="00AD5F34">
                  <w:rPr>
                    <w:noProof/>
                    <w:webHidden/>
                  </w:rPr>
                  <w:fldChar w:fldCharType="separate"/>
                </w:r>
                <w:r w:rsidR="00AD5F34">
                  <w:rPr>
                    <w:noProof/>
                    <w:webHidden/>
                  </w:rPr>
                  <w:t>3</w:t>
                </w:r>
                <w:r w:rsidR="00AD5F34">
                  <w:rPr>
                    <w:noProof/>
                    <w:webHidden/>
                  </w:rPr>
                  <w:fldChar w:fldCharType="end"/>
                </w:r>
              </w:hyperlink>
            </w:p>
            <w:p w14:paraId="4E138BEA" w14:textId="77777777" w:rsidR="00AD5F34" w:rsidRDefault="00AD5F34">
              <w:pPr>
                <w:pStyle w:val="13"/>
                <w:tabs>
                  <w:tab w:val="left" w:pos="420"/>
                  <w:tab w:val="right" w:leader="dot" w:pos="829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</w:rPr>
              </w:pPr>
              <w:hyperlink w:anchor="_Toc526893718" w:history="1">
                <w:r w:rsidRPr="007574F9">
                  <w:rPr>
                    <w:rStyle w:val="a5"/>
                    <w:noProof/>
                  </w:rPr>
                  <w:t>2.</w:t>
                </w:r>
                <w:r>
                  <w:rPr>
                    <w:rFonts w:eastAsiaTheme="minorEastAsia" w:hAnsiTheme="minorHAnsi" w:cstheme="minorBidi"/>
                    <w:b w:val="0"/>
                    <w:bCs w:val="0"/>
                    <w:caps w:val="0"/>
                    <w:noProof/>
                    <w:sz w:val="24"/>
                    <w:szCs w:val="24"/>
                  </w:rPr>
                  <w:tab/>
                </w:r>
                <w:r w:rsidRPr="007574F9">
                  <w:rPr>
                    <w:rStyle w:val="a5"/>
                    <w:noProof/>
                  </w:rPr>
                  <w:t>软件的下载和安装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EB5FF4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19" w:history="1">
                <w:r w:rsidRPr="007574F9">
                  <w:rPr>
                    <w:rStyle w:val="a5"/>
                    <w:noProof/>
                  </w:rPr>
                  <w:t>2.1 Virtualbox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CD0C94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0" w:history="1">
                <w:r w:rsidRPr="007574F9">
                  <w:rPr>
                    <w:rStyle w:val="a5"/>
                    <w:noProof/>
                  </w:rPr>
                  <w:t>2.2 Putty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6843B0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1" w:history="1">
                <w:r w:rsidRPr="007574F9">
                  <w:rPr>
                    <w:rStyle w:val="a5"/>
                    <w:noProof/>
                  </w:rPr>
                  <w:t>2.3 WinSCP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F97A13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2" w:history="1">
                <w:r w:rsidRPr="007574F9">
                  <w:rPr>
                    <w:rStyle w:val="a5"/>
                    <w:noProof/>
                  </w:rPr>
                  <w:t>2.4 CentOS下载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CCFB26" w14:textId="77777777" w:rsidR="00AD5F34" w:rsidRDefault="00AD5F34">
              <w:pPr>
                <w:pStyle w:val="13"/>
                <w:tabs>
                  <w:tab w:val="left" w:pos="420"/>
                  <w:tab w:val="right" w:leader="dot" w:pos="829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</w:rPr>
              </w:pPr>
              <w:hyperlink w:anchor="_Toc526893723" w:history="1">
                <w:r w:rsidRPr="007574F9">
                  <w:rPr>
                    <w:rStyle w:val="a5"/>
                    <w:noProof/>
                  </w:rPr>
                  <w:t>3.</w:t>
                </w:r>
                <w:r>
                  <w:rPr>
                    <w:rFonts w:eastAsiaTheme="minorEastAsia" w:hAnsiTheme="minorHAnsi" w:cstheme="minorBidi"/>
                    <w:b w:val="0"/>
                    <w:bCs w:val="0"/>
                    <w:caps w:val="0"/>
                    <w:noProof/>
                    <w:sz w:val="24"/>
                    <w:szCs w:val="24"/>
                  </w:rPr>
                  <w:tab/>
                </w:r>
                <w:r w:rsidRPr="007574F9">
                  <w:rPr>
                    <w:rStyle w:val="a5"/>
                    <w:noProof/>
                  </w:rPr>
                  <w:t>创建虚拟机并</w:t>
                </w:r>
                <w:r w:rsidRPr="007574F9">
                  <w:rPr>
                    <w:rStyle w:val="a5"/>
                    <w:noProof/>
                  </w:rPr>
                  <w:t>安</w:t>
                </w:r>
                <w:r w:rsidRPr="007574F9">
                  <w:rPr>
                    <w:rStyle w:val="a5"/>
                    <w:noProof/>
                  </w:rPr>
                  <w:t>装CentOS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CBCF40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4" w:history="1">
                <w:r w:rsidRPr="007574F9">
                  <w:rPr>
                    <w:rStyle w:val="a5"/>
                    <w:noProof/>
                  </w:rPr>
                  <w:t>3.1 创建虚拟机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DA9A33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5" w:history="1">
                <w:r w:rsidRPr="007574F9">
                  <w:rPr>
                    <w:rStyle w:val="a5"/>
                    <w:noProof/>
                  </w:rPr>
                  <w:t>3.2 部署CentOS系统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5A6919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6" w:history="1">
                <w:r w:rsidRPr="007574F9">
                  <w:rPr>
                    <w:rStyle w:val="a5"/>
                    <w:noProof/>
                  </w:rPr>
                  <w:t>3.3 CentOS7网络配置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7EC45E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7" w:history="1">
                <w:r w:rsidRPr="007574F9">
                  <w:rPr>
                    <w:rStyle w:val="a5"/>
                    <w:noProof/>
                  </w:rPr>
                  <w:t>3.4 使用putty登陆linux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400D49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8" w:history="1">
                <w:r w:rsidRPr="007574F9">
                  <w:rPr>
                    <w:rStyle w:val="a5"/>
                    <w:noProof/>
                  </w:rPr>
                  <w:t>3.5 使用winscp传输文件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4A79C5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29" w:history="1">
                <w:r w:rsidRPr="007574F9">
                  <w:rPr>
                    <w:rStyle w:val="a5"/>
                    <w:noProof/>
                  </w:rPr>
                  <w:t>3.6 Linux的其他配置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2E42A6" w14:textId="77777777" w:rsidR="00AD5F34" w:rsidRDefault="00AD5F34">
              <w:pPr>
                <w:pStyle w:val="32"/>
                <w:tabs>
                  <w:tab w:val="right" w:leader="dot" w:pos="829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</w:rPr>
              </w:pPr>
              <w:hyperlink w:anchor="_Toc526893730" w:history="1">
                <w:r w:rsidRPr="007574F9">
                  <w:rPr>
                    <w:rStyle w:val="a5"/>
                    <w:noProof/>
                  </w:rPr>
                  <w:t>3.6.1 设置主机名为linux-test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BFAA1B" w14:textId="77777777" w:rsidR="00AD5F34" w:rsidRDefault="00AD5F34">
              <w:pPr>
                <w:pStyle w:val="32"/>
                <w:tabs>
                  <w:tab w:val="right" w:leader="dot" w:pos="829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</w:rPr>
              </w:pPr>
              <w:hyperlink w:anchor="_Toc526893731" w:history="1">
                <w:r w:rsidRPr="007574F9">
                  <w:rPr>
                    <w:rStyle w:val="a5"/>
                    <w:noProof/>
                  </w:rPr>
                  <w:t>3.6.2 关闭linux防火墙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ED9271" w14:textId="77777777" w:rsidR="00AD5F34" w:rsidRDefault="00AD5F34">
              <w:pPr>
                <w:pStyle w:val="32"/>
                <w:tabs>
                  <w:tab w:val="right" w:leader="dot" w:pos="829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</w:rPr>
              </w:pPr>
              <w:hyperlink w:anchor="_Toc526893732" w:history="1">
                <w:r w:rsidRPr="007574F9">
                  <w:rPr>
                    <w:rStyle w:val="a5"/>
                    <w:noProof/>
                  </w:rPr>
                  <w:t>3.6.3 关闭linux的SELinux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17E194" w14:textId="77777777" w:rsidR="00AD5F34" w:rsidRDefault="00AD5F34">
              <w:pPr>
                <w:pStyle w:val="23"/>
                <w:tabs>
                  <w:tab w:val="right" w:leader="dot" w:pos="829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</w:rPr>
              </w:pPr>
              <w:hyperlink w:anchor="_Toc526893733" w:history="1">
                <w:r w:rsidRPr="007574F9">
                  <w:rPr>
                    <w:rStyle w:val="a5"/>
                    <w:noProof/>
                  </w:rPr>
                  <w:t>3.7 配置软件源并安装软件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_Toc526893733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D7EEA3" w14:textId="77777777" w:rsidR="00AA4571" w:rsidRDefault="00AA457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1AEAC766" w14:textId="77777777" w:rsidR="00AA4571" w:rsidRDefault="00AA4571">
          <w:pPr>
            <w:widowControl/>
            <w:spacing w:line="240" w:lineRule="auto"/>
            <w:jc w:val="left"/>
            <w:rPr>
              <w:rFonts w:hint="eastAsia"/>
            </w:rPr>
          </w:pPr>
        </w:p>
        <w:p w14:paraId="3BF041FC" w14:textId="77777777" w:rsidR="00AA4571" w:rsidRDefault="00AA4571">
          <w:pPr>
            <w:widowControl/>
            <w:spacing w:line="240" w:lineRule="auto"/>
            <w:jc w:val="left"/>
          </w:pPr>
        </w:p>
      </w:sdtContent>
    </w:sdt>
    <w:p w14:paraId="0B2047A7" w14:textId="77777777" w:rsidR="00AA4571" w:rsidRDefault="00AA4571" w:rsidP="00AA4571">
      <w:r>
        <w:br w:type="page"/>
      </w:r>
    </w:p>
    <w:p w14:paraId="706982BE" w14:textId="77777777" w:rsidR="00AC2C53" w:rsidRDefault="00AC2C53" w:rsidP="00AC2C53">
      <w:pPr>
        <w:pStyle w:val="1"/>
      </w:pPr>
      <w:bookmarkStart w:id="0" w:name="_Toc526893717"/>
      <w:r>
        <w:rPr>
          <w:rFonts w:hint="eastAsia"/>
        </w:rPr>
        <w:lastRenderedPageBreak/>
        <w:t>实验目标</w:t>
      </w:r>
      <w:bookmarkEnd w:id="0"/>
    </w:p>
    <w:p w14:paraId="1AC9B241" w14:textId="77777777" w:rsidR="00AC2C53" w:rsidRDefault="00AC2C53" w:rsidP="00AA4571">
      <w:pPr>
        <w:pStyle w:val="11"/>
        <w:ind w:firstLine="42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平台上利用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虚拟化平台构建</w:t>
      </w:r>
      <w:r>
        <w:rPr>
          <w:rFonts w:hint="eastAsia"/>
        </w:rPr>
        <w:t>Linux</w:t>
      </w:r>
      <w:r>
        <w:rPr>
          <w:rFonts w:hint="eastAsia"/>
        </w:rPr>
        <w:t>基础实验环境，同时能够通过工具访问</w:t>
      </w:r>
      <w:r>
        <w:rPr>
          <w:rFonts w:hint="eastAsia"/>
        </w:rPr>
        <w:t>Linux</w:t>
      </w:r>
      <w:r>
        <w:rPr>
          <w:rFonts w:hint="eastAsia"/>
        </w:rPr>
        <w:t>系统并与</w:t>
      </w:r>
      <w:r>
        <w:rPr>
          <w:rFonts w:hint="eastAsia"/>
        </w:rPr>
        <w:t>Linux</w:t>
      </w:r>
      <w:r>
        <w:rPr>
          <w:rFonts w:hint="eastAsia"/>
        </w:rPr>
        <w:t>系统实现文件的传送。</w:t>
      </w:r>
    </w:p>
    <w:p w14:paraId="46C82B93" w14:textId="77777777" w:rsidR="00AC2C53" w:rsidRDefault="00AC2C53" w:rsidP="00AA4571">
      <w:pPr>
        <w:pStyle w:val="11"/>
        <w:ind w:firstLine="420"/>
      </w:pPr>
      <w:r>
        <w:rPr>
          <w:rFonts w:hint="eastAsia"/>
        </w:rPr>
        <w:t>为了规避软件授权导致的法律风险，建议使用以下软件构件实验环境：</w:t>
      </w:r>
    </w:p>
    <w:p w14:paraId="083C7694" w14:textId="77777777" w:rsidR="00AC2C53" w:rsidRDefault="00AC2C53" w:rsidP="00AA4571">
      <w:pPr>
        <w:pStyle w:val="60"/>
      </w:pPr>
      <w:r>
        <w:rPr>
          <w:rFonts w:hint="eastAsia"/>
        </w:rPr>
        <w:t>虚拟化平台：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（不要安装</w:t>
      </w:r>
      <w:r w:rsidR="00AA4571">
        <w:rPr>
          <w:rFonts w:hint="eastAsia"/>
        </w:rPr>
        <w:t>增强包，增强包需要付费）</w:t>
      </w:r>
    </w:p>
    <w:p w14:paraId="129DCCE2" w14:textId="77777777" w:rsidR="00AC2C53" w:rsidRDefault="00AC2C53" w:rsidP="00AA4571">
      <w:pPr>
        <w:pStyle w:val="60"/>
      </w:pPr>
      <w:r>
        <w:rPr>
          <w:rFonts w:hint="eastAsia"/>
        </w:rPr>
        <w:t>Linux</w:t>
      </w:r>
      <w:r>
        <w:rPr>
          <w:rFonts w:hint="eastAsia"/>
        </w:rPr>
        <w:t>部署版本：</w:t>
      </w:r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1804</w:t>
      </w:r>
      <w:r>
        <w:rPr>
          <w:rFonts w:hint="eastAsia"/>
        </w:rPr>
        <w:t>（</w:t>
      </w:r>
      <w:r>
        <w:rPr>
          <w:rFonts w:hint="eastAsia"/>
        </w:rPr>
        <w:t>7.5</w:t>
      </w:r>
      <w:r>
        <w:rPr>
          <w:rFonts w:hint="eastAsia"/>
        </w:rPr>
        <w:t>）</w:t>
      </w:r>
    </w:p>
    <w:p w14:paraId="4AC9A7A8" w14:textId="77777777" w:rsidR="00AC2C53" w:rsidRDefault="00AC2C53" w:rsidP="00AA4571">
      <w:pPr>
        <w:pStyle w:val="60"/>
      </w:pPr>
      <w:r>
        <w:rPr>
          <w:rFonts w:hint="eastAsia"/>
        </w:rPr>
        <w:t>Linux</w:t>
      </w:r>
      <w:r>
        <w:rPr>
          <w:rFonts w:hint="eastAsia"/>
        </w:rPr>
        <w:t>登陆工具：</w:t>
      </w:r>
      <w:r>
        <w:rPr>
          <w:rFonts w:hint="eastAsia"/>
        </w:rPr>
        <w:t>putty</w:t>
      </w:r>
    </w:p>
    <w:p w14:paraId="3531C2A8" w14:textId="77777777" w:rsidR="00AC2C53" w:rsidRDefault="00AC2C53" w:rsidP="00AA4571">
      <w:pPr>
        <w:pStyle w:val="60"/>
      </w:pPr>
      <w:r>
        <w:rPr>
          <w:rFonts w:hint="eastAsia"/>
        </w:rPr>
        <w:t>Linux</w:t>
      </w:r>
      <w:r>
        <w:rPr>
          <w:rFonts w:hint="eastAsia"/>
        </w:rPr>
        <w:t>文件传输工具：</w:t>
      </w:r>
      <w:proofErr w:type="spellStart"/>
      <w:r>
        <w:rPr>
          <w:rFonts w:hint="eastAsia"/>
        </w:rPr>
        <w:t>winscp</w:t>
      </w:r>
      <w:proofErr w:type="spellEnd"/>
    </w:p>
    <w:p w14:paraId="51056CB7" w14:textId="77777777" w:rsidR="00AC2C53" w:rsidRDefault="00AC2C53" w:rsidP="00AC2C53">
      <w:pPr>
        <w:pStyle w:val="1"/>
      </w:pPr>
      <w:bookmarkStart w:id="1" w:name="_Toc526893718"/>
      <w:r>
        <w:rPr>
          <w:rFonts w:hint="eastAsia"/>
        </w:rPr>
        <w:t>软件的下载</w:t>
      </w:r>
      <w:r w:rsidR="00AC6E4F">
        <w:rPr>
          <w:rFonts w:hint="eastAsia"/>
        </w:rPr>
        <w:t>和安装</w:t>
      </w:r>
      <w:bookmarkEnd w:id="1"/>
    </w:p>
    <w:p w14:paraId="58287F79" w14:textId="77777777" w:rsidR="00AC2C53" w:rsidRDefault="00AC2C53" w:rsidP="00AA4571">
      <w:pPr>
        <w:pStyle w:val="2"/>
      </w:pPr>
      <w:bookmarkStart w:id="2" w:name="_Toc526893719"/>
      <w:proofErr w:type="spellStart"/>
      <w:r>
        <w:t>V</w:t>
      </w:r>
      <w:r>
        <w:rPr>
          <w:rFonts w:hint="eastAsia"/>
        </w:rPr>
        <w:t>irtualbox</w:t>
      </w:r>
      <w:bookmarkEnd w:id="2"/>
      <w:proofErr w:type="spellEnd"/>
    </w:p>
    <w:p w14:paraId="24AF1A61" w14:textId="77777777" w:rsidR="00AC6E4F" w:rsidRDefault="00AC6E4F" w:rsidP="00AA4571">
      <w:pPr>
        <w:pStyle w:val="11"/>
        <w:ind w:firstLine="420"/>
      </w:pP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是一个开源的虚拟化平台，功能与</w:t>
      </w:r>
      <w:proofErr w:type="spellStart"/>
      <w:r>
        <w:rPr>
          <w:rFonts w:hint="eastAsia"/>
        </w:rPr>
        <w:t>Vmware</w:t>
      </w:r>
      <w:proofErr w:type="spellEnd"/>
      <w:r>
        <w:t xml:space="preserve"> Workstation</w:t>
      </w:r>
      <w:r>
        <w:rPr>
          <w:rFonts w:hint="eastAsia"/>
        </w:rPr>
        <w:t>类似，但是不收取任何费用，安装大小也比较小（安装包只有</w:t>
      </w:r>
      <w:r>
        <w:rPr>
          <w:rFonts w:hint="eastAsia"/>
        </w:rPr>
        <w:t>100M</w:t>
      </w:r>
      <w:r>
        <w:rPr>
          <w:rFonts w:hint="eastAsia"/>
        </w:rPr>
        <w:t>左右），所以，比较推荐使用。</w:t>
      </w:r>
    </w:p>
    <w:p w14:paraId="6C93B169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需要注意的是，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在安装的时候，不要安装其增强包（</w:t>
      </w:r>
      <w:r>
        <w:rPr>
          <w:rFonts w:ascii="Arial" w:hAnsi="Arial" w:cs="Arial"/>
          <w:b/>
          <w:bCs/>
          <w:color w:val="000000"/>
          <w:spacing w:val="7"/>
        </w:rPr>
        <w:t xml:space="preserve">Oracle VM </w:t>
      </w:r>
      <w:proofErr w:type="spellStart"/>
      <w:r>
        <w:rPr>
          <w:rFonts w:ascii="Arial" w:hAnsi="Arial" w:cs="Arial"/>
          <w:b/>
          <w:bCs/>
          <w:color w:val="000000"/>
          <w:spacing w:val="7"/>
        </w:rPr>
        <w:t>VirtualBox</w:t>
      </w:r>
      <w:proofErr w:type="spellEnd"/>
      <w:r>
        <w:rPr>
          <w:rFonts w:ascii="Arial" w:hAnsi="Arial" w:cs="Arial"/>
          <w:b/>
          <w:bCs/>
          <w:color w:val="000000"/>
          <w:spacing w:val="7"/>
        </w:rPr>
        <w:t xml:space="preserve"> Extension Pack</w:t>
      </w:r>
      <w:r>
        <w:rPr>
          <w:rFonts w:ascii="Arial" w:hAnsi="Arial" w:cs="Arial" w:hint="eastAsia"/>
          <w:b/>
          <w:bCs/>
          <w:color w:val="000000"/>
          <w:spacing w:val="7"/>
        </w:rPr>
        <w:t>）</w:t>
      </w:r>
      <w:r>
        <w:rPr>
          <w:rFonts w:hint="eastAsia"/>
        </w:rPr>
        <w:t>，增强包属于商业授权软件，需要付费。</w:t>
      </w:r>
    </w:p>
    <w:p w14:paraId="7909EF7E" w14:textId="77777777" w:rsidR="00D60838" w:rsidRDefault="00D60838" w:rsidP="00AA4571">
      <w:pPr>
        <w:pStyle w:val="11"/>
        <w:ind w:firstLine="420"/>
      </w:pP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的官方网站为</w:t>
      </w:r>
      <w:r>
        <w:rPr>
          <w:rFonts w:hint="eastAsia"/>
        </w:rPr>
        <w:t>:</w:t>
      </w:r>
      <w:r w:rsidRPr="00D60838">
        <w:t xml:space="preserve"> </w:t>
      </w:r>
      <w:hyperlink r:id="rId8" w:history="1">
        <w:r w:rsidRPr="00FE110D">
          <w:rPr>
            <w:rStyle w:val="a5"/>
          </w:rPr>
          <w:t>https://www.virtualbox.org/</w:t>
        </w:r>
      </w:hyperlink>
    </w:p>
    <w:p w14:paraId="0D35B9C6" w14:textId="77777777" w:rsidR="00D60838" w:rsidRDefault="00D60838" w:rsidP="00AA4571">
      <w:pPr>
        <w:pStyle w:val="11"/>
        <w:ind w:firstLine="420"/>
      </w:pPr>
    </w:p>
    <w:p w14:paraId="6124A44A" w14:textId="77777777" w:rsidR="00AC2C53" w:rsidRDefault="00AC2C53" w:rsidP="00AA4571">
      <w:pPr>
        <w:pStyle w:val="11"/>
        <w:ind w:firstLine="420"/>
      </w:pPr>
      <w:r>
        <w:rPr>
          <w:rFonts w:hint="eastAsia"/>
        </w:rPr>
        <w:t>打开以下</w:t>
      </w:r>
      <w:r w:rsidR="00D60838">
        <w:rPr>
          <w:rFonts w:hint="eastAsia"/>
        </w:rPr>
        <w:t>下载</w:t>
      </w:r>
      <w:r>
        <w:rPr>
          <w:rFonts w:hint="eastAsia"/>
        </w:rPr>
        <w:t>网址：</w:t>
      </w:r>
    </w:p>
    <w:p w14:paraId="55BF9009" w14:textId="77777777" w:rsidR="00AC2C53" w:rsidRDefault="00AA4571" w:rsidP="00AA4571">
      <w:pPr>
        <w:pStyle w:val="11"/>
        <w:ind w:firstLine="420"/>
      </w:pPr>
      <w:hyperlink r:id="rId9" w:history="1">
        <w:r w:rsidR="00AC2C53" w:rsidRPr="00FE110D">
          <w:rPr>
            <w:rStyle w:val="a5"/>
          </w:rPr>
          <w:t>https://www.virtualbox.org/wiki/Downloads</w:t>
        </w:r>
      </w:hyperlink>
    </w:p>
    <w:p w14:paraId="31058B5A" w14:textId="77777777" w:rsidR="00AC2C53" w:rsidRPr="00AC2C53" w:rsidRDefault="00AC2C53" w:rsidP="00AA4571">
      <w:pPr>
        <w:pStyle w:val="11"/>
        <w:ind w:firstLine="480"/>
        <w:rPr>
          <w:rFonts w:ascii="宋体" w:hAnsi="宋体" w:cs="宋体"/>
          <w:kern w:val="0"/>
          <w:sz w:val="24"/>
        </w:rPr>
      </w:pPr>
      <w:r w:rsidRPr="00AC2C5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A54DED6" wp14:editId="54F59866">
            <wp:extent cx="3492558" cy="1344386"/>
            <wp:effectExtent l="0" t="0" r="0" b="1905"/>
            <wp:docPr id="1" name="图片 1" descr="C:\Users\lzh\AppData\Roaming\Tencent\Users\42376123\QQ\WinTemp\RichOle\URP6NTD(7U(XU7%XOF@PC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zh\AppData\Roaming\Tencent\Users\42376123\QQ\WinTemp\RichOle\URP6NTD(7U(XU7%XOF@PCU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174" cy="134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CC9E" w14:textId="77777777" w:rsidR="00AC2C53" w:rsidRDefault="00AC6E4F" w:rsidP="00AA4571">
      <w:pPr>
        <w:pStyle w:val="11"/>
        <w:ind w:firstLine="420"/>
      </w:pPr>
      <w:r>
        <w:rPr>
          <w:rFonts w:hint="eastAsia"/>
        </w:rPr>
        <w:t>点击页面中的“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Host</w:t>
      </w:r>
      <w:r>
        <w:rPr>
          <w:rFonts w:hint="eastAsia"/>
        </w:rPr>
        <w:t>”，下载</w:t>
      </w:r>
      <w:r>
        <w:rPr>
          <w:rFonts w:hint="eastAsia"/>
        </w:rPr>
        <w:t>windows</w:t>
      </w:r>
      <w:r>
        <w:rPr>
          <w:rFonts w:hint="eastAsia"/>
        </w:rPr>
        <w:t>平台的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。</w:t>
      </w:r>
    </w:p>
    <w:p w14:paraId="2519A9D5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下载后，当前版本为</w:t>
      </w:r>
      <w:r>
        <w:rPr>
          <w:rFonts w:hint="eastAsia"/>
        </w:rPr>
        <w:t>5.2.18</w:t>
      </w:r>
      <w:r>
        <w:rPr>
          <w:rFonts w:hint="eastAsia"/>
        </w:rPr>
        <w:t>，文件名为</w:t>
      </w:r>
      <w:r w:rsidRPr="00AC6E4F">
        <w:t>VirtualBox-5.2.18-124319-Win.exe</w:t>
      </w:r>
      <w:r>
        <w:rPr>
          <w:rFonts w:hint="eastAsia"/>
        </w:rPr>
        <w:t>，双击可以直接安装</w:t>
      </w:r>
    </w:p>
    <w:p w14:paraId="64952173" w14:textId="77777777" w:rsidR="00AC6E4F" w:rsidRDefault="00AC6E4F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CE46708" wp14:editId="11517FEA">
            <wp:extent cx="3600796" cy="2814395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8494" cy="28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2726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安装过程比较简单，全部采用默认的设置，点击下一步下一步，直到最后的安装。</w:t>
      </w:r>
    </w:p>
    <w:p w14:paraId="20B7A5A3" w14:textId="77777777" w:rsidR="00AC6E4F" w:rsidRPr="00AC2C53" w:rsidRDefault="00AC6E4F" w:rsidP="00AA4571">
      <w:pPr>
        <w:pStyle w:val="11"/>
        <w:ind w:firstLine="420"/>
      </w:pPr>
      <w:r>
        <w:rPr>
          <w:rFonts w:hint="eastAsia"/>
        </w:rPr>
        <w:t>安装中，可能会出现一些提示，提示安装一些设备</w:t>
      </w:r>
    </w:p>
    <w:p w14:paraId="405A26F8" w14:textId="77777777" w:rsidR="00AC2C53" w:rsidRDefault="00AC6E4F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7EA4FDF5" wp14:editId="1AAFAAEC">
            <wp:extent cx="3908215" cy="1696258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5420" cy="17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E03E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点击安装进行安装即可，这些设备是在虚拟化是需要使用到的虚拟设备。</w:t>
      </w:r>
    </w:p>
    <w:p w14:paraId="59C896CB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安装完成后，关闭安装程序，</w:t>
      </w:r>
    </w:p>
    <w:p w14:paraId="7F4DD5A4" w14:textId="77777777" w:rsidR="00AC6E4F" w:rsidRDefault="00AC6E4F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03CF095" wp14:editId="1CE65D99">
            <wp:extent cx="3934171" cy="3074962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1854" cy="308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E3FF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默认系统会直接启动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，当然也可以在开始菜单中启动</w:t>
      </w:r>
      <w:proofErr w:type="spellStart"/>
      <w:r>
        <w:rPr>
          <w:rFonts w:hint="eastAsia"/>
        </w:rPr>
        <w:t>virtualbox</w:t>
      </w:r>
      <w:proofErr w:type="spellEnd"/>
    </w:p>
    <w:p w14:paraId="5E7C8B5F" w14:textId="77777777" w:rsidR="00AC6E4F" w:rsidRDefault="00AC6E4F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4CA16569" wp14:editId="66BC5B23">
            <wp:extent cx="3867496" cy="21859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5417" b="16978"/>
                    <a:stretch/>
                  </pic:blipFill>
                  <pic:spPr bwMode="auto">
                    <a:xfrm>
                      <a:off x="0" y="0"/>
                      <a:ext cx="3878557" cy="219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9E44" w14:textId="77777777" w:rsidR="00AC6E4F" w:rsidRDefault="00AC6E4F" w:rsidP="00AA4571">
      <w:pPr>
        <w:pStyle w:val="11"/>
        <w:ind w:firstLine="420"/>
      </w:pPr>
    </w:p>
    <w:p w14:paraId="51F37FFA" w14:textId="77777777" w:rsidR="00AC6E4F" w:rsidRDefault="00AC6E4F" w:rsidP="00AA4571">
      <w:pPr>
        <w:pStyle w:val="2"/>
      </w:pPr>
      <w:bookmarkStart w:id="3" w:name="_Toc526893720"/>
      <w:r>
        <w:t>P</w:t>
      </w:r>
      <w:r>
        <w:rPr>
          <w:rFonts w:hint="eastAsia"/>
        </w:rPr>
        <w:t>utty</w:t>
      </w:r>
      <w:bookmarkEnd w:id="3"/>
    </w:p>
    <w:p w14:paraId="05817B9B" w14:textId="77777777" w:rsidR="00AC6E4F" w:rsidRDefault="00AC6E4F" w:rsidP="00AA4571">
      <w:pPr>
        <w:pStyle w:val="11"/>
        <w:ind w:firstLine="420"/>
      </w:pPr>
      <w:r>
        <w:rPr>
          <w:rFonts w:hint="eastAsia"/>
        </w:rPr>
        <w:t>当安装了</w:t>
      </w:r>
      <w:r>
        <w:rPr>
          <w:rFonts w:hint="eastAsia"/>
        </w:rPr>
        <w:t>Linux</w:t>
      </w:r>
      <w:r>
        <w:rPr>
          <w:rFonts w:hint="eastAsia"/>
        </w:rPr>
        <w:t>系统后，我们需要</w:t>
      </w:r>
      <w:r w:rsidR="00D60838">
        <w:rPr>
          <w:rFonts w:hint="eastAsia"/>
        </w:rPr>
        <w:t>使用工具来连接</w:t>
      </w:r>
      <w:r w:rsidR="00D60838">
        <w:rPr>
          <w:rFonts w:hint="eastAsia"/>
        </w:rPr>
        <w:t>Linux</w:t>
      </w:r>
      <w:r w:rsidR="00D60838">
        <w:rPr>
          <w:rFonts w:hint="eastAsia"/>
        </w:rPr>
        <w:t>系统，这种登陆通常使用</w:t>
      </w:r>
      <w:proofErr w:type="spellStart"/>
      <w:r w:rsidR="00D60838">
        <w:rPr>
          <w:rFonts w:hint="eastAsia"/>
        </w:rPr>
        <w:t>ssh</w:t>
      </w:r>
      <w:proofErr w:type="spellEnd"/>
      <w:r w:rsidR="00D60838">
        <w:rPr>
          <w:rFonts w:hint="eastAsia"/>
        </w:rPr>
        <w:t>或者</w:t>
      </w:r>
      <w:r w:rsidR="00D60838">
        <w:rPr>
          <w:rFonts w:hint="eastAsia"/>
        </w:rPr>
        <w:t>telnet</w:t>
      </w:r>
      <w:r w:rsidR="00D60838">
        <w:rPr>
          <w:rFonts w:hint="eastAsia"/>
        </w:rPr>
        <w:t>，</w:t>
      </w:r>
      <w:r w:rsidR="00D60838">
        <w:rPr>
          <w:rFonts w:hint="eastAsia"/>
        </w:rPr>
        <w:t>telnet</w:t>
      </w:r>
      <w:r w:rsidR="00D60838">
        <w:rPr>
          <w:rFonts w:hint="eastAsia"/>
        </w:rPr>
        <w:t>由于安全性问题，现在基本不再被使用。</w:t>
      </w:r>
    </w:p>
    <w:p w14:paraId="536F9E5B" w14:textId="77777777" w:rsidR="00D60838" w:rsidRDefault="00D60838" w:rsidP="00AA4571">
      <w:pPr>
        <w:pStyle w:val="11"/>
        <w:ind w:firstLine="420"/>
      </w:pPr>
      <w:r>
        <w:t>W</w:t>
      </w:r>
      <w:r>
        <w:rPr>
          <w:rFonts w:hint="eastAsia"/>
        </w:rPr>
        <w:t>indows</w:t>
      </w:r>
      <w:r>
        <w:rPr>
          <w:rFonts w:hint="eastAsia"/>
        </w:rPr>
        <w:t>中可以实现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登陆的工具可以使用</w:t>
      </w:r>
      <w:r>
        <w:rPr>
          <w:rFonts w:hint="eastAsia"/>
        </w:rPr>
        <w:t>putty</w:t>
      </w:r>
      <w:r>
        <w:rPr>
          <w:rFonts w:hint="eastAsia"/>
        </w:rPr>
        <w:t>，这是一个简单、好用、完全免费的远程登陆工具</w:t>
      </w:r>
    </w:p>
    <w:p w14:paraId="7C1AF9F9" w14:textId="77777777" w:rsidR="00D60838" w:rsidRDefault="00D60838" w:rsidP="00AA4571">
      <w:pPr>
        <w:pStyle w:val="11"/>
        <w:ind w:firstLine="420"/>
      </w:pPr>
      <w:r>
        <w:t>P</w:t>
      </w:r>
      <w:r>
        <w:rPr>
          <w:rFonts w:hint="eastAsia"/>
        </w:rPr>
        <w:t>utty</w:t>
      </w:r>
      <w:r>
        <w:rPr>
          <w:rFonts w:hint="eastAsia"/>
        </w:rPr>
        <w:t>的网站为：</w:t>
      </w:r>
      <w:hyperlink r:id="rId15" w:history="1">
        <w:r w:rsidRPr="00FE110D">
          <w:rPr>
            <w:rStyle w:val="a5"/>
          </w:rPr>
          <w:t>https://www.putty.org/</w:t>
        </w:r>
      </w:hyperlink>
    </w:p>
    <w:p w14:paraId="31F4BB65" w14:textId="77777777" w:rsidR="00D60838" w:rsidRDefault="00D60838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301406E" wp14:editId="42119952">
            <wp:extent cx="4467571" cy="1438272"/>
            <wp:effectExtent l="0" t="0" r="317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0536" cy="14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E7F0" w14:textId="77777777" w:rsidR="00D60838" w:rsidRDefault="00D60838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here</w:t>
      </w:r>
      <w:r>
        <w:rPr>
          <w:rFonts w:hint="eastAsia"/>
        </w:rPr>
        <w:t>进入下载页面</w:t>
      </w:r>
    </w:p>
    <w:p w14:paraId="075F984A" w14:textId="77777777" w:rsidR="00D60838" w:rsidRDefault="00D60838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3833C511" wp14:editId="351BF4B1">
            <wp:extent cx="4600921" cy="1868951"/>
            <wp:effectExtent l="0" t="0" r="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1619" cy="18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07E6" w14:textId="77777777" w:rsidR="00D60838" w:rsidRDefault="00D60838" w:rsidP="00AA4571">
      <w:pPr>
        <w:pStyle w:val="11"/>
        <w:ind w:firstLine="420"/>
      </w:pPr>
      <w:r>
        <w:rPr>
          <w:rFonts w:hint="eastAsia"/>
        </w:rPr>
        <w:t>推荐下载</w:t>
      </w:r>
      <w:r>
        <w:rPr>
          <w:rFonts w:hint="eastAsia"/>
        </w:rPr>
        <w:t>MSI</w:t>
      </w:r>
      <w:r>
        <w:rPr>
          <w:rFonts w:hint="eastAsia"/>
        </w:rPr>
        <w:t>格式的安装包，实际上无论你的电脑是</w:t>
      </w:r>
      <w:r>
        <w:rPr>
          <w:rFonts w:hint="eastAsia"/>
        </w:rPr>
        <w:t>32</w:t>
      </w:r>
      <w:r>
        <w:rPr>
          <w:rFonts w:hint="eastAsia"/>
        </w:rPr>
        <w:t>位还是</w:t>
      </w:r>
      <w:r>
        <w:rPr>
          <w:rFonts w:hint="eastAsia"/>
        </w:rPr>
        <w:t>64</w:t>
      </w:r>
      <w:r>
        <w:rPr>
          <w:rFonts w:hint="eastAsia"/>
        </w:rPr>
        <w:t>位，都可以下载并安装</w:t>
      </w:r>
      <w:r>
        <w:rPr>
          <w:rFonts w:hint="eastAsia"/>
        </w:rPr>
        <w:t>32</w:t>
      </w:r>
      <w:r>
        <w:rPr>
          <w:rFonts w:hint="eastAsia"/>
        </w:rPr>
        <w:t>位程序</w:t>
      </w:r>
    </w:p>
    <w:p w14:paraId="40D60B86" w14:textId="77777777" w:rsidR="00D60838" w:rsidRDefault="00D60838" w:rsidP="00AA4571">
      <w:pPr>
        <w:pStyle w:val="11"/>
        <w:ind w:firstLine="420"/>
      </w:pPr>
      <w:r>
        <w:rPr>
          <w:rFonts w:hint="eastAsia"/>
        </w:rPr>
        <w:t>下载文件为</w:t>
      </w:r>
      <w:r w:rsidRPr="00D60838">
        <w:t>putty-0.70-installer.msi</w:t>
      </w:r>
      <w:r>
        <w:rPr>
          <w:rFonts w:hint="eastAsia"/>
        </w:rPr>
        <w:t>，双击执行安装</w:t>
      </w:r>
    </w:p>
    <w:p w14:paraId="6E84EF04" w14:textId="77777777" w:rsidR="00D60838" w:rsidRDefault="00D60838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0C870A23" wp14:editId="339CA068">
            <wp:extent cx="4334221" cy="3387643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0056" cy="34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5666" w14:textId="77777777" w:rsidR="00D60838" w:rsidRDefault="00D60838" w:rsidP="00AA4571">
      <w:pPr>
        <w:pStyle w:val="11"/>
        <w:ind w:firstLine="420"/>
      </w:pPr>
      <w:r>
        <w:rPr>
          <w:rFonts w:hint="eastAsia"/>
        </w:rPr>
        <w:t>同样，全部选用默认选项，直到安装完成</w:t>
      </w:r>
    </w:p>
    <w:p w14:paraId="2C498144" w14:textId="77777777" w:rsidR="00D60838" w:rsidRDefault="00AD5962" w:rsidP="00AA4571">
      <w:pPr>
        <w:pStyle w:val="11"/>
        <w:ind w:firstLine="420"/>
      </w:pPr>
      <w:r>
        <w:rPr>
          <w:rFonts w:hint="eastAsia"/>
        </w:rPr>
        <w:t>可以在开始菜单中打开</w:t>
      </w:r>
      <w:r>
        <w:rPr>
          <w:rFonts w:hint="eastAsia"/>
        </w:rPr>
        <w:t>putty</w:t>
      </w:r>
      <w:r>
        <w:rPr>
          <w:rFonts w:hint="eastAsia"/>
        </w:rPr>
        <w:t>程序</w:t>
      </w:r>
    </w:p>
    <w:p w14:paraId="1AF0CB12" w14:textId="77777777" w:rsidR="00AD5962" w:rsidRDefault="00AD5962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1AC27865" wp14:editId="31918087">
            <wp:extent cx="3200746" cy="20692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6142" cy="207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250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打开后，程序界面为：</w:t>
      </w:r>
    </w:p>
    <w:p w14:paraId="1F1BC990" w14:textId="77777777" w:rsidR="00AD5962" w:rsidRDefault="00AD5962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35FC799C" wp14:editId="31D222D9">
            <wp:extent cx="4334221" cy="38661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983" cy="38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4C44" w14:textId="77777777" w:rsidR="00AD5962" w:rsidRDefault="00AD5962" w:rsidP="00AA4571">
      <w:pPr>
        <w:pStyle w:val="11"/>
        <w:ind w:firstLine="420"/>
      </w:pPr>
    </w:p>
    <w:p w14:paraId="744A93F5" w14:textId="77777777" w:rsidR="00AD5962" w:rsidRDefault="00AD5962" w:rsidP="00AD5962">
      <w:pPr>
        <w:pStyle w:val="2"/>
      </w:pPr>
      <w:bookmarkStart w:id="4" w:name="_Toc526893721"/>
      <w:r>
        <w:rPr>
          <w:rFonts w:hint="eastAsia"/>
        </w:rPr>
        <w:t>WinSCP</w:t>
      </w:r>
      <w:bookmarkEnd w:id="4"/>
    </w:p>
    <w:p w14:paraId="6C1B143D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我们需要将文件上传到</w:t>
      </w:r>
      <w:r>
        <w:rPr>
          <w:rFonts w:hint="eastAsia"/>
        </w:rPr>
        <w:t>Linux</w:t>
      </w:r>
      <w:r>
        <w:rPr>
          <w:rFonts w:hint="eastAsia"/>
        </w:rPr>
        <w:t>系统，或者从</w:t>
      </w:r>
      <w:r>
        <w:rPr>
          <w:rFonts w:hint="eastAsia"/>
        </w:rPr>
        <w:t>Linux</w:t>
      </w:r>
      <w:r>
        <w:rPr>
          <w:rFonts w:hint="eastAsia"/>
        </w:rPr>
        <w:t>系统中下载下来，这需要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工具，虽然</w:t>
      </w:r>
      <w:r>
        <w:rPr>
          <w:rFonts w:hint="eastAsia"/>
        </w:rPr>
        <w:t>putty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psftp</w:t>
      </w:r>
      <w:proofErr w:type="spellEnd"/>
      <w:r>
        <w:rPr>
          <w:rFonts w:hint="eastAsia"/>
        </w:rPr>
        <w:t>工具，但属于命令行方式的，使用并不直观，推荐使用</w:t>
      </w:r>
      <w:proofErr w:type="spellStart"/>
      <w:r>
        <w:rPr>
          <w:rFonts w:hint="eastAsia"/>
        </w:rPr>
        <w:t>winscp</w:t>
      </w:r>
      <w:proofErr w:type="spellEnd"/>
      <w:r>
        <w:rPr>
          <w:rFonts w:hint="eastAsia"/>
        </w:rPr>
        <w:t>来实现文件的传输功能</w:t>
      </w:r>
    </w:p>
    <w:p w14:paraId="65E45A46" w14:textId="77777777" w:rsidR="00AD5962" w:rsidRDefault="00AD5962" w:rsidP="00AA4571">
      <w:pPr>
        <w:pStyle w:val="11"/>
        <w:ind w:firstLine="420"/>
      </w:pPr>
      <w:proofErr w:type="spellStart"/>
      <w:r>
        <w:t>W</w:t>
      </w:r>
      <w:r>
        <w:rPr>
          <w:rFonts w:hint="eastAsia"/>
        </w:rPr>
        <w:t>inscp</w:t>
      </w:r>
      <w:proofErr w:type="spellEnd"/>
      <w:r>
        <w:rPr>
          <w:rFonts w:hint="eastAsia"/>
        </w:rPr>
        <w:t>的官方网站为</w:t>
      </w:r>
      <w:r w:rsidR="00AA4571">
        <w:fldChar w:fldCharType="begin"/>
      </w:r>
      <w:r w:rsidR="00AA4571">
        <w:instrText xml:space="preserve"> HYPERLINK "https://winscp.net/eng/index.php" </w:instrText>
      </w:r>
      <w:r w:rsidR="00AA4571">
        <w:fldChar w:fldCharType="separate"/>
      </w:r>
      <w:r w:rsidRPr="00FE110D">
        <w:rPr>
          <w:rStyle w:val="a5"/>
        </w:rPr>
        <w:t>https://winscp.net/eng/index.php</w:t>
      </w:r>
      <w:r w:rsidR="00AA4571">
        <w:rPr>
          <w:rStyle w:val="a5"/>
        </w:rPr>
        <w:fldChar w:fldCharType="end"/>
      </w:r>
    </w:p>
    <w:p w14:paraId="046821D9" w14:textId="77777777" w:rsidR="00AD5962" w:rsidRDefault="00AD5962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58FBC1E" wp14:editId="5630AA35">
            <wp:extent cx="3985001" cy="2073102"/>
            <wp:effectExtent l="0" t="0" r="317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755" cy="208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352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now</w:t>
      </w:r>
      <w:r>
        <w:rPr>
          <w:rFonts w:hint="eastAsia"/>
        </w:rPr>
        <w:t>进入下载页面</w:t>
      </w:r>
    </w:p>
    <w:p w14:paraId="280E7130" w14:textId="77777777" w:rsidR="00AD5962" w:rsidRDefault="00AD5962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23FE8EE5" wp14:editId="77BCA049">
            <wp:extent cx="4067521" cy="20401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8050" cy="20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1474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点击下载进行下载，出现下载页面的时候，会出现一些广告之类的页面，不需理会。</w:t>
      </w:r>
    </w:p>
    <w:p w14:paraId="5632940F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下载后的文件为</w:t>
      </w:r>
      <w:r w:rsidRPr="00AD5962">
        <w:t>WinSCP-5.13.4-Setup.exe</w:t>
      </w:r>
      <w:r>
        <w:rPr>
          <w:rFonts w:hint="eastAsia"/>
        </w:rPr>
        <w:t>，双击打开进行安装</w:t>
      </w:r>
    </w:p>
    <w:p w14:paraId="6D66EF32" w14:textId="77777777" w:rsidR="00AD5962" w:rsidRDefault="00AD5962" w:rsidP="00AA4571">
      <w:pPr>
        <w:pStyle w:val="11"/>
        <w:ind w:firstLine="420"/>
      </w:pPr>
      <w:r>
        <w:rPr>
          <w:rFonts w:hint="eastAsia"/>
        </w:rPr>
        <w:t>同样，安装过程全部采用默认，直到安装完成</w:t>
      </w:r>
    </w:p>
    <w:p w14:paraId="20F332A6" w14:textId="77777777" w:rsidR="00AD5962" w:rsidRDefault="00AD5962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1A5DFA19" wp14:editId="22504203">
            <wp:extent cx="3934171" cy="3217532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1382" cy="32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C9EC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忽略掉捐款信息，直接点击完成，系统会直接打开</w:t>
      </w:r>
      <w:proofErr w:type="spellStart"/>
      <w:r>
        <w:rPr>
          <w:rFonts w:hint="eastAsia"/>
        </w:rPr>
        <w:t>winscp</w:t>
      </w:r>
      <w:proofErr w:type="spellEnd"/>
      <w:r>
        <w:rPr>
          <w:rFonts w:hint="eastAsia"/>
        </w:rPr>
        <w:t>界面，当然也可以从开始菜单打开</w:t>
      </w:r>
    </w:p>
    <w:p w14:paraId="46511E61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7C013804" wp14:editId="55CEE3DE">
            <wp:extent cx="4400896" cy="2832554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2353" cy="28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3932" w14:textId="77777777" w:rsidR="00C23FB5" w:rsidRDefault="00C23FB5" w:rsidP="00AA4571">
      <w:pPr>
        <w:pStyle w:val="11"/>
        <w:ind w:firstLine="420"/>
      </w:pPr>
    </w:p>
    <w:p w14:paraId="7D29F15A" w14:textId="77777777" w:rsidR="00C23FB5" w:rsidRDefault="00C23FB5" w:rsidP="00C23FB5">
      <w:pPr>
        <w:pStyle w:val="2"/>
      </w:pPr>
      <w:bookmarkStart w:id="5" w:name="_Toc526893722"/>
      <w:r>
        <w:rPr>
          <w:rFonts w:hint="eastAsia"/>
        </w:rPr>
        <w:t>CentOS</w:t>
      </w:r>
      <w:r>
        <w:rPr>
          <w:rFonts w:hint="eastAsia"/>
        </w:rPr>
        <w:t>下载</w:t>
      </w:r>
      <w:bookmarkEnd w:id="5"/>
    </w:p>
    <w:p w14:paraId="4D1D00C2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CentOS</w:t>
      </w:r>
      <w:r>
        <w:rPr>
          <w:rFonts w:hint="eastAsia"/>
        </w:rPr>
        <w:t>是与</w:t>
      </w:r>
      <w:r>
        <w:rPr>
          <w:rFonts w:hint="eastAsia"/>
        </w:rPr>
        <w:t>RHEL</w:t>
      </w:r>
      <w:r>
        <w:rPr>
          <w:rFonts w:hint="eastAsia"/>
        </w:rPr>
        <w:t>（</w:t>
      </w:r>
      <w:r>
        <w:rPr>
          <w:rFonts w:hint="eastAsia"/>
        </w:rPr>
        <w:t>Red</w:t>
      </w:r>
      <w:r>
        <w:t xml:space="preserve"> </w:t>
      </w:r>
      <w:r>
        <w:rPr>
          <w:rFonts w:hint="eastAsia"/>
        </w:rPr>
        <w:t>Hat</w:t>
      </w:r>
      <w:r>
        <w:t xml:space="preserve"> </w:t>
      </w:r>
      <w:r>
        <w:rPr>
          <w:rFonts w:hint="eastAsia"/>
        </w:rPr>
        <w:t>Enterprise</w:t>
      </w:r>
      <w:r>
        <w:t xml:space="preserve"> </w:t>
      </w:r>
      <w:r>
        <w:rPr>
          <w:rFonts w:hint="eastAsia"/>
        </w:rPr>
        <w:t>Linux</w:t>
      </w:r>
      <w:r>
        <w:rPr>
          <w:rFonts w:hint="eastAsia"/>
        </w:rPr>
        <w:t>）以及</w:t>
      </w:r>
      <w:r>
        <w:rPr>
          <w:rFonts w:hint="eastAsia"/>
        </w:rPr>
        <w:t>O</w:t>
      </w:r>
      <w:r>
        <w:t>racle Linux</w:t>
      </w:r>
      <w:r>
        <w:rPr>
          <w:rFonts w:hint="eastAsia"/>
        </w:rPr>
        <w:t>保持高度兼容性的企业级</w:t>
      </w:r>
      <w:r>
        <w:rPr>
          <w:rFonts w:hint="eastAsia"/>
        </w:rPr>
        <w:t>Linux</w:t>
      </w:r>
      <w:r>
        <w:rPr>
          <w:rFonts w:hint="eastAsia"/>
        </w:rPr>
        <w:t>平台，完全免费并自由使用，大部分互联网企业均使用</w:t>
      </w:r>
      <w:r>
        <w:rPr>
          <w:rFonts w:hint="eastAsia"/>
        </w:rPr>
        <w:t>CentOS</w:t>
      </w:r>
      <w:r>
        <w:rPr>
          <w:rFonts w:hint="eastAsia"/>
        </w:rPr>
        <w:t>作为其稳定、低成本的</w:t>
      </w:r>
      <w:r>
        <w:rPr>
          <w:rFonts w:hint="eastAsia"/>
        </w:rPr>
        <w:t>Linux</w:t>
      </w:r>
      <w:r>
        <w:rPr>
          <w:rFonts w:hint="eastAsia"/>
        </w:rPr>
        <w:t>平台。</w:t>
      </w:r>
    </w:p>
    <w:p w14:paraId="6CB2DE14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CentOS</w:t>
      </w:r>
      <w:r>
        <w:rPr>
          <w:rFonts w:hint="eastAsia"/>
        </w:rPr>
        <w:t>的官方网站为：</w:t>
      </w:r>
      <w:hyperlink r:id="rId25" w:history="1">
        <w:r w:rsidRPr="00FE110D">
          <w:rPr>
            <w:rStyle w:val="a5"/>
          </w:rPr>
          <w:t>https://www.centos.org/</w:t>
        </w:r>
      </w:hyperlink>
    </w:p>
    <w:p w14:paraId="24FE89AC" w14:textId="77777777" w:rsidR="00C23FB5" w:rsidRDefault="00C23FB5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7D08A392" wp14:editId="4F7815C5">
            <wp:extent cx="4600921" cy="234588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7003" cy="235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E3F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Now</w:t>
      </w:r>
    </w:p>
    <w:p w14:paraId="5E6A9AA8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4CE7F89D" wp14:editId="7A3974E6">
            <wp:extent cx="4600921" cy="1927667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1163" cy="19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FBB8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选择下载</w:t>
      </w:r>
      <w:r>
        <w:rPr>
          <w:rFonts w:hint="eastAsia"/>
        </w:rPr>
        <w:t>DVD</w:t>
      </w:r>
      <w:r>
        <w:t xml:space="preserve"> </w:t>
      </w:r>
      <w:r>
        <w:rPr>
          <w:rFonts w:hint="eastAsia"/>
        </w:rPr>
        <w:t>ISO</w:t>
      </w:r>
    </w:p>
    <w:p w14:paraId="58B48FC5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0946A1E8" wp14:editId="75BDE89E">
            <wp:extent cx="4600921" cy="27447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5927" cy="275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4ED0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这是所有可用的下载镜像站点，随便选一个速度快的进行下载，</w:t>
      </w:r>
      <w:r>
        <w:rPr>
          <w:rFonts w:hint="eastAsia"/>
        </w:rPr>
        <w:t>CentOS</w:t>
      </w:r>
      <w:r>
        <w:rPr>
          <w:rFonts w:hint="eastAsia"/>
        </w:rPr>
        <w:t>的</w:t>
      </w:r>
      <w:r>
        <w:rPr>
          <w:rFonts w:hint="eastAsia"/>
        </w:rPr>
        <w:t>iso</w:t>
      </w:r>
      <w:r>
        <w:rPr>
          <w:rFonts w:hint="eastAsia"/>
        </w:rPr>
        <w:t>文件比较大，大约</w:t>
      </w:r>
      <w:r>
        <w:rPr>
          <w:rFonts w:hint="eastAsia"/>
        </w:rPr>
        <w:t>4.5GB</w:t>
      </w:r>
      <w:r>
        <w:rPr>
          <w:rFonts w:hint="eastAsia"/>
        </w:rPr>
        <w:t>左右。</w:t>
      </w:r>
    </w:p>
    <w:p w14:paraId="676837A9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下载后，我们将在第二部分进行安装。</w:t>
      </w:r>
    </w:p>
    <w:p w14:paraId="242C2DC8" w14:textId="77777777" w:rsidR="00C23FB5" w:rsidRDefault="00C23FB5" w:rsidP="00AA4571">
      <w:pPr>
        <w:pStyle w:val="11"/>
        <w:ind w:firstLine="420"/>
      </w:pPr>
    </w:p>
    <w:p w14:paraId="4DE50DE6" w14:textId="39408876" w:rsidR="00C23FB5" w:rsidRDefault="00C23FB5" w:rsidP="00C23FB5">
      <w:pPr>
        <w:pStyle w:val="1"/>
      </w:pPr>
      <w:bookmarkStart w:id="6" w:name="_Toc526893723"/>
      <w:r>
        <w:rPr>
          <w:rFonts w:hint="eastAsia"/>
        </w:rPr>
        <w:lastRenderedPageBreak/>
        <w:t>创建虚拟机并安装</w:t>
      </w:r>
      <w:r w:rsidR="00AD5F34">
        <w:rPr>
          <w:rFonts w:hint="eastAsia"/>
        </w:rPr>
        <w:t>和配置</w:t>
      </w:r>
      <w:bookmarkStart w:id="7" w:name="_GoBack"/>
      <w:bookmarkEnd w:id="7"/>
      <w:r>
        <w:rPr>
          <w:rFonts w:hint="eastAsia"/>
        </w:rPr>
        <w:t>CentOS</w:t>
      </w:r>
      <w:bookmarkEnd w:id="6"/>
    </w:p>
    <w:p w14:paraId="67530BE4" w14:textId="77777777" w:rsidR="00C23FB5" w:rsidRDefault="00C23FB5" w:rsidP="00C23FB5">
      <w:pPr>
        <w:pStyle w:val="2"/>
      </w:pPr>
      <w:bookmarkStart w:id="8" w:name="_Toc526893724"/>
      <w:r>
        <w:rPr>
          <w:rFonts w:hint="eastAsia"/>
        </w:rPr>
        <w:t>创建虚拟机</w:t>
      </w:r>
      <w:bookmarkEnd w:id="8"/>
    </w:p>
    <w:p w14:paraId="77FC13C6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virtualbox</w:t>
      </w:r>
      <w:proofErr w:type="spellEnd"/>
    </w:p>
    <w:p w14:paraId="1C8F8CFE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191DD1A" wp14:editId="23DBF0E9">
            <wp:extent cx="4667596" cy="2687829"/>
            <wp:effectExtent l="0" t="0" r="635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5507" cy="26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9BB4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点击“新建”，创建一个新的虚拟机</w:t>
      </w:r>
    </w:p>
    <w:p w14:paraId="60022167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47B5D28A" wp14:editId="255AE54E">
            <wp:extent cx="3267421" cy="3374299"/>
            <wp:effectExtent l="0" t="0" r="952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5871" cy="33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6487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输入名称等信息，类型为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，版本可以选</w:t>
      </w:r>
      <w:r>
        <w:rPr>
          <w:rFonts w:hint="eastAsia"/>
        </w:rPr>
        <w:t>Red</w:t>
      </w:r>
      <w:r>
        <w:t xml:space="preserve"> </w:t>
      </w:r>
      <w:r>
        <w:rPr>
          <w:rFonts w:hint="eastAsia"/>
        </w:rPr>
        <w:t>Hat</w:t>
      </w:r>
      <w:r>
        <w:t xml:space="preserve"> </w:t>
      </w:r>
      <w:r>
        <w:rPr>
          <w:rFonts w:hint="eastAsia"/>
        </w:rPr>
        <w:t>64</w:t>
      </w:r>
      <w:r>
        <w:rPr>
          <w:rFonts w:hint="eastAsia"/>
        </w:rPr>
        <w:t>位，点击下一步</w:t>
      </w:r>
    </w:p>
    <w:p w14:paraId="3EC56F67" w14:textId="77777777" w:rsidR="00C23FB5" w:rsidRDefault="00C23FB5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2B1BADC4" wp14:editId="5FE5F62B">
            <wp:extent cx="2734021" cy="2823452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9201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8C86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配置内存大小，最少</w:t>
      </w:r>
      <w:r>
        <w:rPr>
          <w:rFonts w:hint="eastAsia"/>
        </w:rPr>
        <w:t>1024MB</w:t>
      </w:r>
      <w:r>
        <w:rPr>
          <w:rFonts w:hint="eastAsia"/>
        </w:rPr>
        <w:t>的内存</w:t>
      </w:r>
    </w:p>
    <w:p w14:paraId="01CEBCD0" w14:textId="77777777" w:rsidR="00C23FB5" w:rsidRDefault="00C23FB5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421B1C8" wp14:editId="6BADF72E">
            <wp:extent cx="3000721" cy="30988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4276" cy="31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19A7" w14:textId="77777777" w:rsidR="00C23FB5" w:rsidRDefault="00C23FB5" w:rsidP="00AA4571">
      <w:pPr>
        <w:pStyle w:val="11"/>
        <w:ind w:firstLine="420"/>
      </w:pPr>
      <w:r>
        <w:rPr>
          <w:rFonts w:hint="eastAsia"/>
        </w:rPr>
        <w:t>选择现在就创建虚拟磁盘</w:t>
      </w:r>
    </w:p>
    <w:p w14:paraId="4A9B0E4F" w14:textId="77777777" w:rsidR="00130E20" w:rsidRDefault="00130E20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0BF0A264" wp14:editId="2992816A">
            <wp:extent cx="3934171" cy="3738964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7079" cy="3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DA2C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选择默认的</w:t>
      </w:r>
      <w:r>
        <w:rPr>
          <w:rFonts w:hint="eastAsia"/>
        </w:rPr>
        <w:t>VDI</w:t>
      </w:r>
      <w:r>
        <w:rPr>
          <w:rFonts w:hint="eastAsia"/>
        </w:rPr>
        <w:t>格式</w:t>
      </w:r>
    </w:p>
    <w:p w14:paraId="1F3E8BEC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747B83FD" wp14:editId="418381DD">
            <wp:extent cx="3934171" cy="3738964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7474" cy="37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B094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选择动态分配，动态分配大小的时候，虚拟磁盘占用的空间会以其实际使用了多少空间而分配。</w:t>
      </w:r>
    </w:p>
    <w:p w14:paraId="0CA5016C" w14:textId="77777777" w:rsidR="00130E20" w:rsidRDefault="00130E20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D19C5FC" wp14:editId="10CD586D">
            <wp:extent cx="3867496" cy="3675597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172" cy="36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560A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为了便于以后的实验，建议磁盘大小选择为</w:t>
      </w:r>
      <w:r>
        <w:rPr>
          <w:rFonts w:hint="eastAsia"/>
        </w:rPr>
        <w:t>20GB</w:t>
      </w:r>
      <w:r>
        <w:rPr>
          <w:rFonts w:hint="eastAsia"/>
        </w:rPr>
        <w:t>，点击创建，创建磁盘</w:t>
      </w:r>
    </w:p>
    <w:p w14:paraId="3FD59440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创建磁盘后，虚拟机已经成功创建了：</w:t>
      </w:r>
    </w:p>
    <w:p w14:paraId="7FA53430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30C5F516" wp14:editId="35581C44">
            <wp:extent cx="4334221" cy="2495856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3349" cy="25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0693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我们还需要设置虚拟机其他的配置，选中虚拟机，然后点击上方的“设置”</w:t>
      </w:r>
    </w:p>
    <w:p w14:paraId="6A994064" w14:textId="77777777" w:rsidR="00130E20" w:rsidRDefault="00130E20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10413D4A" wp14:editId="31D8F888">
            <wp:extent cx="4600921" cy="2672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6664" cy="26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A6F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选择网络</w:t>
      </w:r>
    </w:p>
    <w:p w14:paraId="31F682B3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6BC3392B" wp14:editId="3B751691">
            <wp:extent cx="4534246" cy="2633968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5859" cy="26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E6B7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默认的网络方式为</w:t>
      </w:r>
      <w:r>
        <w:rPr>
          <w:rFonts w:hint="eastAsia"/>
        </w:rPr>
        <w:t>NAT</w:t>
      </w:r>
      <w:r>
        <w:rPr>
          <w:rFonts w:hint="eastAsia"/>
        </w:rPr>
        <w:t>模式，这种模式虚拟机可以访问公网，但是，我们却无法访问虚拟机。</w:t>
      </w:r>
    </w:p>
    <w:p w14:paraId="129FE495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将网络的链接方式修改为“仅主机”，这样，我们就可以从笔记本上与虚拟机内部实现双向的访问。但缺点是虚拟机无法访问公网，如果有虚拟机内部访问公网的需求，可以点击网卡</w:t>
      </w:r>
      <w:r>
        <w:rPr>
          <w:rFonts w:hint="eastAsia"/>
        </w:rPr>
        <w:t>2</w:t>
      </w:r>
    </w:p>
    <w:p w14:paraId="1B10E366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5EF7A8A" wp14:editId="1F3CCD03">
            <wp:extent cx="4000846" cy="1243701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9874" cy="12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8D87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选择启用网络连接，并设置连接方式如上。</w:t>
      </w:r>
    </w:p>
    <w:p w14:paraId="34726D34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lastRenderedPageBreak/>
        <w:t>我们在本次的实验中暂时没有访问公网的需求，所以，请不要设置网络</w:t>
      </w:r>
      <w:r>
        <w:rPr>
          <w:rFonts w:hint="eastAsia"/>
        </w:rPr>
        <w:t>2</w:t>
      </w:r>
    </w:p>
    <w:p w14:paraId="24D432CB" w14:textId="77777777" w:rsidR="00130E20" w:rsidRDefault="00130E20" w:rsidP="00AA4571">
      <w:pPr>
        <w:pStyle w:val="11"/>
        <w:ind w:firstLine="420"/>
      </w:pPr>
    </w:p>
    <w:p w14:paraId="7BAD537C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设置网络后，我们需要给这个虚拟机插入</w:t>
      </w:r>
      <w:r>
        <w:rPr>
          <w:rFonts w:hint="eastAsia"/>
        </w:rPr>
        <w:t>CentOS</w:t>
      </w:r>
      <w:r>
        <w:rPr>
          <w:rFonts w:hint="eastAsia"/>
        </w:rPr>
        <w:t>光盘</w:t>
      </w:r>
    </w:p>
    <w:p w14:paraId="4368AFA9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点击“存储”设置标签</w:t>
      </w:r>
    </w:p>
    <w:p w14:paraId="2227CABA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7A91AD80" wp14:editId="41B9F74B">
            <wp:extent cx="4267546" cy="2479040"/>
            <wp:effectExtent l="0" t="0" r="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3" cy="24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FD5C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控制器下，选中光盘（没有盘片）</w:t>
      </w:r>
    </w:p>
    <w:p w14:paraId="673CB0AD" w14:textId="77777777" w:rsidR="00130E20" w:rsidRDefault="00130E20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650D263" wp14:editId="35A3E726">
            <wp:extent cx="4334221" cy="1652598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8539" cy="167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B93D" w14:textId="77777777" w:rsidR="00130E20" w:rsidRDefault="00130E20" w:rsidP="00AA4571">
      <w:pPr>
        <w:pStyle w:val="11"/>
        <w:ind w:firstLine="420"/>
      </w:pPr>
      <w:r>
        <w:rPr>
          <w:rFonts w:hint="eastAsia"/>
        </w:rPr>
        <w:t>点击最右侧的光盘</w:t>
      </w:r>
      <w:r w:rsidR="005D78BC">
        <w:rPr>
          <w:rFonts w:hint="eastAsia"/>
        </w:rPr>
        <w:t>图标，点击“选择一个虚拟光盘文件“</w:t>
      </w:r>
    </w:p>
    <w:p w14:paraId="66990B36" w14:textId="77777777" w:rsidR="005D78BC" w:rsidRDefault="005D78BC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6BE765B5" wp14:editId="2735C6D8">
            <wp:extent cx="4267546" cy="267633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3192" cy="26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FD59" w14:textId="77777777" w:rsidR="005D78BC" w:rsidRDefault="005D78BC" w:rsidP="00AA4571">
      <w:pPr>
        <w:pStyle w:val="11"/>
        <w:ind w:firstLine="420"/>
      </w:pPr>
      <w:r>
        <w:rPr>
          <w:rFonts w:hint="eastAsia"/>
        </w:rPr>
        <w:t>在打开的窗口中选择我们刚刚下载的</w:t>
      </w:r>
      <w:r>
        <w:rPr>
          <w:rFonts w:hint="eastAsia"/>
        </w:rPr>
        <w:t>Cent</w:t>
      </w:r>
      <w:r>
        <w:t>OS</w:t>
      </w:r>
      <w:r>
        <w:rPr>
          <w:rFonts w:hint="eastAsia"/>
        </w:rPr>
        <w:t>光盘，点击“打开“</w:t>
      </w:r>
    </w:p>
    <w:p w14:paraId="4FB6F3EE" w14:textId="77777777" w:rsidR="005D78BC" w:rsidRDefault="005D78BC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551A0A22" wp14:editId="6303A6FF">
            <wp:extent cx="4267546" cy="2479040"/>
            <wp:effectExtent l="0" t="0" r="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6853" cy="25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EEF" w14:textId="77777777" w:rsidR="005D78BC" w:rsidRDefault="005D78BC" w:rsidP="00AA4571">
      <w:pPr>
        <w:pStyle w:val="11"/>
        <w:ind w:firstLine="420"/>
      </w:pPr>
      <w:r>
        <w:rPr>
          <w:rFonts w:hint="eastAsia"/>
        </w:rPr>
        <w:t>选择“系统“设置页</w:t>
      </w:r>
    </w:p>
    <w:p w14:paraId="274D38C3" w14:textId="77777777" w:rsidR="005D78BC" w:rsidRDefault="005D78BC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E2A6D04" wp14:editId="5CA4E6E7">
            <wp:extent cx="4267546" cy="2479040"/>
            <wp:effectExtent l="0" t="0" r="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829" cy="249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64AF" w14:textId="77777777" w:rsidR="005D78BC" w:rsidRDefault="005D78BC" w:rsidP="00AA4571">
      <w:pPr>
        <w:pStyle w:val="11"/>
        <w:ind w:firstLine="420"/>
      </w:pPr>
      <w:r>
        <w:rPr>
          <w:rFonts w:hint="eastAsia"/>
        </w:rPr>
        <w:t>确认光驱、硬盘都在启动项中，比较推荐将硬盘的启动顺序调整在光驱前面，并删除软</w:t>
      </w:r>
      <w:r>
        <w:rPr>
          <w:rFonts w:hint="eastAsia"/>
        </w:rPr>
        <w:lastRenderedPageBreak/>
        <w:t>驱启动选项。</w:t>
      </w:r>
    </w:p>
    <w:p w14:paraId="5D2E713A" w14:textId="77777777" w:rsidR="005D78BC" w:rsidRDefault="005D78BC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，确认我们刚才的设置</w:t>
      </w:r>
    </w:p>
    <w:p w14:paraId="59BAAE3D" w14:textId="77777777" w:rsidR="005D78BC" w:rsidRDefault="005D78BC" w:rsidP="005D78BC">
      <w:pPr>
        <w:pStyle w:val="2"/>
      </w:pPr>
      <w:bookmarkStart w:id="9" w:name="_Toc526893725"/>
      <w:r>
        <w:rPr>
          <w:rFonts w:hint="eastAsia"/>
        </w:rPr>
        <w:t>部署</w:t>
      </w:r>
      <w:r>
        <w:rPr>
          <w:rFonts w:hint="eastAsia"/>
        </w:rPr>
        <w:t>CentOS</w:t>
      </w:r>
      <w:r>
        <w:rPr>
          <w:rFonts w:hint="eastAsia"/>
        </w:rPr>
        <w:t>系统</w:t>
      </w:r>
      <w:bookmarkEnd w:id="9"/>
    </w:p>
    <w:p w14:paraId="69BB30C6" w14:textId="77777777" w:rsidR="005D78BC" w:rsidRDefault="005D78BC" w:rsidP="00AA4571">
      <w:pPr>
        <w:pStyle w:val="11"/>
        <w:ind w:firstLine="420"/>
      </w:pPr>
      <w:r>
        <w:rPr>
          <w:rFonts w:hint="eastAsia"/>
        </w:rPr>
        <w:t>选中虚拟机并点击上方的“启动“按钮，启动虚拟机</w:t>
      </w:r>
    </w:p>
    <w:p w14:paraId="4D4B1B3B" w14:textId="77777777" w:rsidR="005D78BC" w:rsidRDefault="005D78BC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3D3B0B74" wp14:editId="1D332B52">
            <wp:extent cx="2734021" cy="1355775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7436" cy="136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793" w14:textId="77777777" w:rsidR="005D78BC" w:rsidRPr="005D78BC" w:rsidRDefault="005D78BC" w:rsidP="00AA4571">
      <w:pPr>
        <w:pStyle w:val="11"/>
        <w:ind w:firstLine="420"/>
      </w:pPr>
    </w:p>
    <w:p w14:paraId="75A3C6E1" w14:textId="77777777" w:rsidR="003B56DC" w:rsidRDefault="005D78BC" w:rsidP="00AA4571">
      <w:pPr>
        <w:pStyle w:val="11"/>
        <w:ind w:firstLine="420"/>
      </w:pPr>
      <w:r>
        <w:rPr>
          <w:rFonts w:hint="eastAsia"/>
        </w:rPr>
        <w:t>出现虚拟机窗口</w:t>
      </w:r>
      <w:r w:rsidR="00850996">
        <w:rPr>
          <w:rFonts w:hint="eastAsia"/>
        </w:rPr>
        <w:t>，</w:t>
      </w:r>
    </w:p>
    <w:p w14:paraId="271195D5" w14:textId="77777777" w:rsidR="005D78BC" w:rsidRDefault="003B56DC" w:rsidP="00AA4571">
      <w:pPr>
        <w:pStyle w:val="11"/>
        <w:ind w:firstLine="420"/>
      </w:pPr>
      <w:r>
        <w:rPr>
          <w:rFonts w:hint="eastAsia"/>
        </w:rPr>
        <w:t>注意：</w:t>
      </w:r>
      <w:r>
        <w:rPr>
          <w:rFonts w:hint="eastAsia"/>
        </w:rPr>
        <w:t xml:space="preserve"> </w:t>
      </w:r>
      <w:r w:rsidR="00850996">
        <w:rPr>
          <w:rFonts w:hint="eastAsia"/>
        </w:rPr>
        <w:t>点击窗口内部，键盘、鼠标将会被虚拟机捕获，如果想从虚拟机中逃逸，</w:t>
      </w:r>
      <w:r>
        <w:rPr>
          <w:rFonts w:hint="eastAsia"/>
        </w:rPr>
        <w:t>需要按下“热键”，在</w:t>
      </w:r>
      <w:r>
        <w:rPr>
          <w:rFonts w:hint="eastAsia"/>
        </w:rPr>
        <w:t>Windows</w:t>
      </w:r>
      <w:r>
        <w:rPr>
          <w:rFonts w:hint="eastAsia"/>
        </w:rPr>
        <w:t>中，默认的热键为右</w:t>
      </w:r>
      <w:r>
        <w:rPr>
          <w:rFonts w:hint="eastAsia"/>
        </w:rPr>
        <w:t>Ctrl</w:t>
      </w:r>
      <w:r>
        <w:rPr>
          <w:rFonts w:hint="eastAsia"/>
        </w:rPr>
        <w:t>键，点击便可将鼠标移出虚拟机屏幕，同是，键盘的输入也不会在对虚拟机起作用。</w:t>
      </w:r>
    </w:p>
    <w:p w14:paraId="68ADDC07" w14:textId="77777777" w:rsidR="005D78BC" w:rsidRDefault="00351E5D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4F11BBE2" wp14:editId="7661B7CC">
            <wp:extent cx="4734271" cy="41739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8536" cy="41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D59A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这个是</w:t>
      </w:r>
      <w:r>
        <w:rPr>
          <w:rFonts w:hint="eastAsia"/>
        </w:rPr>
        <w:t>Cent</w:t>
      </w:r>
      <w:r>
        <w:t>OS</w:t>
      </w:r>
      <w:r>
        <w:rPr>
          <w:rFonts w:hint="eastAsia"/>
        </w:rPr>
        <w:t>的安装菜单选项，使用上下箭头移动，高亮选中</w:t>
      </w:r>
      <w:r>
        <w:t>”Install CentOS 7”,</w:t>
      </w:r>
      <w:r>
        <w:rPr>
          <w:rFonts w:hint="eastAsia"/>
        </w:rPr>
        <w:t>然后</w:t>
      </w:r>
      <w:r>
        <w:rPr>
          <w:rFonts w:hint="eastAsia"/>
        </w:rPr>
        <w:lastRenderedPageBreak/>
        <w:t>点击回车。</w:t>
      </w:r>
    </w:p>
    <w:p w14:paraId="2FB565B7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这个界面下，还可以键入</w:t>
      </w:r>
      <w:r>
        <w:rPr>
          <w:rFonts w:hint="eastAsia"/>
        </w:rPr>
        <w:t>tab</w:t>
      </w:r>
      <w:r>
        <w:rPr>
          <w:rFonts w:hint="eastAsia"/>
        </w:rPr>
        <w:t>键，用以输入</w:t>
      </w:r>
      <w:r>
        <w:rPr>
          <w:rFonts w:hint="eastAsia"/>
        </w:rPr>
        <w:t>dd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等命令，实现在安装时加载额外的驱动，或者是文本界面安装，有兴趣可以尝试一下</w:t>
      </w:r>
    </w:p>
    <w:p w14:paraId="5D0BDF31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回车后，系统将会进入安装的设置界面</w:t>
      </w:r>
    </w:p>
    <w:p w14:paraId="2B7E401B" w14:textId="77777777" w:rsidR="00351E5D" w:rsidRDefault="00351E5D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DD50020" wp14:editId="0F729E93">
            <wp:extent cx="4000846" cy="30008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018" cy="30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1577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语言就选择默认的</w:t>
      </w:r>
      <w:r>
        <w:rPr>
          <w:rFonts w:hint="eastAsia"/>
        </w:rPr>
        <w:t>English</w:t>
      </w:r>
      <w:r>
        <w:rPr>
          <w:rFonts w:hint="eastAsia"/>
        </w:rPr>
        <w:t>即可，点击</w:t>
      </w:r>
      <w:r>
        <w:rPr>
          <w:rFonts w:hint="eastAsia"/>
        </w:rPr>
        <w:t>Continue</w:t>
      </w:r>
      <w:r>
        <w:rPr>
          <w:rFonts w:hint="eastAsia"/>
        </w:rPr>
        <w:t>继续</w:t>
      </w:r>
    </w:p>
    <w:p w14:paraId="0B3A3EEA" w14:textId="77777777" w:rsidR="00351E5D" w:rsidRDefault="00351E5D" w:rsidP="00AA4571">
      <w:pPr>
        <w:pStyle w:val="11"/>
        <w:ind w:firstLine="420"/>
      </w:pPr>
    </w:p>
    <w:p w14:paraId="548C51D3" w14:textId="77777777" w:rsidR="00351E5D" w:rsidRDefault="00351E5D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3B3A23CD" wp14:editId="407C445E">
            <wp:extent cx="3800821" cy="2850845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580" cy="285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FC0C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在这个安装配置界面，我们需要配置系统的市区、安装包选项、系统分区三个信息，其他都保持默认即可</w:t>
      </w:r>
    </w:p>
    <w:p w14:paraId="00711D86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Date&amp;Time</w:t>
      </w:r>
      <w:proofErr w:type="spellEnd"/>
    </w:p>
    <w:p w14:paraId="0E8643E5" w14:textId="77777777" w:rsidR="00351E5D" w:rsidRDefault="00351E5D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7A579C44" wp14:editId="0E12DFE8">
            <wp:extent cx="4267546" cy="32009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05" cy="320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7418" w14:textId="77777777" w:rsidR="00351E5D" w:rsidRDefault="00351E5D" w:rsidP="00AA4571">
      <w:pPr>
        <w:pStyle w:val="11"/>
        <w:ind w:firstLine="420"/>
      </w:pPr>
      <w:r>
        <w:rPr>
          <w:rFonts w:hint="eastAsia"/>
        </w:rPr>
        <w:t>选择“</w:t>
      </w:r>
      <w:r>
        <w:rPr>
          <w:rFonts w:hint="eastAsia"/>
        </w:rPr>
        <w:t>Shanghai</w:t>
      </w:r>
      <w:r>
        <w:rPr>
          <w:rFonts w:hint="eastAsia"/>
        </w:rPr>
        <w:t>“，然后点击</w:t>
      </w:r>
      <w:r>
        <w:rPr>
          <w:rFonts w:hint="eastAsia"/>
        </w:rPr>
        <w:t>Done</w:t>
      </w:r>
    </w:p>
    <w:p w14:paraId="7D5DA221" w14:textId="77777777" w:rsidR="00351E5D" w:rsidRDefault="00850996" w:rsidP="00AA4571">
      <w:pPr>
        <w:pStyle w:val="11"/>
        <w:ind w:firstLine="420"/>
      </w:pPr>
      <w:r>
        <w:rPr>
          <w:rFonts w:hint="eastAsia"/>
        </w:rPr>
        <w:t>接下来设置安装的软件包，选择</w:t>
      </w:r>
      <w:r>
        <w:rPr>
          <w:rFonts w:hint="eastAsia"/>
        </w:rPr>
        <w:t>Software</w:t>
      </w:r>
      <w:r>
        <w:t xml:space="preserve"> </w:t>
      </w:r>
      <w:r>
        <w:rPr>
          <w:rFonts w:hint="eastAsia"/>
        </w:rPr>
        <w:t>Selection</w:t>
      </w:r>
      <w:r>
        <w:rPr>
          <w:rFonts w:hint="eastAsia"/>
        </w:rPr>
        <w:t>进行设置</w:t>
      </w:r>
    </w:p>
    <w:p w14:paraId="0C21D99B" w14:textId="77777777" w:rsidR="00850996" w:rsidRDefault="00850996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05247CDC" wp14:editId="63D6B287">
            <wp:extent cx="4334221" cy="3250927"/>
            <wp:effectExtent l="0" t="0" r="952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39" cy="32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CE7A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系统默认为</w:t>
      </w:r>
      <w:r>
        <w:rPr>
          <w:rFonts w:hint="eastAsia"/>
        </w:rPr>
        <w:t>Minimal</w:t>
      </w:r>
      <w:r>
        <w:t xml:space="preserve"> </w:t>
      </w:r>
      <w:r>
        <w:rPr>
          <w:rFonts w:hint="eastAsia"/>
        </w:rPr>
        <w:t>Install</w:t>
      </w:r>
      <w:r>
        <w:rPr>
          <w:rFonts w:hint="eastAsia"/>
        </w:rPr>
        <w:t>，这也是在生产环境比较推荐的安装方式，但我们在实验时，希望能够部署图形界面，所以，选择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GUI</w:t>
      </w:r>
      <w:r>
        <w:rPr>
          <w:rFonts w:hint="eastAsia"/>
        </w:rPr>
        <w:t>，然后选择</w:t>
      </w:r>
      <w:r>
        <w:rPr>
          <w:rFonts w:hint="eastAsia"/>
        </w:rPr>
        <w:t>Done</w:t>
      </w:r>
      <w:r>
        <w:rPr>
          <w:rFonts w:hint="eastAsia"/>
        </w:rPr>
        <w:t>完成设置</w:t>
      </w:r>
    </w:p>
    <w:p w14:paraId="38EED684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接下来点击</w:t>
      </w:r>
      <w:r>
        <w:rPr>
          <w:rFonts w:hint="eastAsia"/>
        </w:rPr>
        <w:t>INSTALLTION</w:t>
      </w:r>
      <w:r>
        <w:t xml:space="preserve"> </w:t>
      </w:r>
      <w:r>
        <w:rPr>
          <w:rFonts w:hint="eastAsia"/>
        </w:rPr>
        <w:t>DESTINATION</w:t>
      </w:r>
      <w:r>
        <w:rPr>
          <w:rFonts w:hint="eastAsia"/>
        </w:rPr>
        <w:t>，对磁盘进行选择和分区工作</w:t>
      </w:r>
    </w:p>
    <w:p w14:paraId="3DA868A2" w14:textId="77777777" w:rsidR="00850996" w:rsidRDefault="00850996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3E8BBE22" wp14:editId="1209F712">
            <wp:extent cx="4467571" cy="3350947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831" cy="336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F129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我们可以直接使用默认分区，不用做任何的选择，直接点击</w:t>
      </w:r>
      <w:r>
        <w:rPr>
          <w:rFonts w:hint="eastAsia"/>
        </w:rPr>
        <w:t>Done</w:t>
      </w:r>
      <w:r>
        <w:rPr>
          <w:rFonts w:hint="eastAsia"/>
        </w:rPr>
        <w:t>，完成设置。</w:t>
      </w:r>
    </w:p>
    <w:p w14:paraId="51AA715C" w14:textId="77777777" w:rsidR="00850996" w:rsidRDefault="00850996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2358236A" wp14:editId="075363FE">
            <wp:extent cx="4467571" cy="3350947"/>
            <wp:effectExtent l="0" t="0" r="317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00" cy="335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A7F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B</w:t>
      </w:r>
      <w:r>
        <w:t>egin Installation</w:t>
      </w:r>
      <w:r>
        <w:rPr>
          <w:rFonts w:hint="eastAsia"/>
        </w:rPr>
        <w:t>进行安装。</w:t>
      </w:r>
    </w:p>
    <w:p w14:paraId="2A58816F" w14:textId="77777777" w:rsidR="00850996" w:rsidRDefault="00850996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252FA985" wp14:editId="3087072B">
            <wp:extent cx="4689541" cy="3517438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841" cy="351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5B1D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安装过程中，我们还需要为这个系统设置超级用户（</w:t>
      </w:r>
      <w:r>
        <w:rPr>
          <w:rFonts w:hint="eastAsia"/>
        </w:rPr>
        <w:t>root</w:t>
      </w:r>
      <w:r>
        <w:rPr>
          <w:rFonts w:hint="eastAsia"/>
        </w:rPr>
        <w:t>）密码以及创建一个管理用户（假设为</w:t>
      </w:r>
      <w:r>
        <w:rPr>
          <w:rFonts w:hint="eastAsia"/>
        </w:rPr>
        <w:t>admin</w:t>
      </w:r>
      <w:r>
        <w:rPr>
          <w:rFonts w:hint="eastAsia"/>
        </w:rPr>
        <w:t>）</w:t>
      </w:r>
    </w:p>
    <w:p w14:paraId="2B362E92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点击“</w:t>
      </w:r>
      <w:r>
        <w:rPr>
          <w:rFonts w:hint="eastAsia"/>
        </w:rPr>
        <w:t>ROOT</w:t>
      </w:r>
      <w:r>
        <w:t xml:space="preserve"> </w:t>
      </w:r>
      <w:r>
        <w:rPr>
          <w:rFonts w:hint="eastAsia"/>
        </w:rPr>
        <w:t>PASSWORD</w:t>
      </w:r>
      <w:r>
        <w:rPr>
          <w:rFonts w:hint="eastAsia"/>
        </w:rPr>
        <w:t>”设置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p w14:paraId="58A55202" w14:textId="77777777" w:rsidR="00850996" w:rsidRDefault="00850996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472ACAC5" wp14:editId="4FB1D2B7">
            <wp:extent cx="4608267" cy="345647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34" cy="345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EEB1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Done</w:t>
      </w:r>
      <w:r>
        <w:rPr>
          <w:rFonts w:hint="eastAsia"/>
        </w:rPr>
        <w:t>完成设置，如果密码过于简单，需要连续点击两次</w:t>
      </w:r>
      <w:r>
        <w:rPr>
          <w:rFonts w:hint="eastAsia"/>
        </w:rPr>
        <w:t>Done</w:t>
      </w:r>
      <w:r>
        <w:rPr>
          <w:rFonts w:hint="eastAsia"/>
        </w:rPr>
        <w:t>来进行确认</w:t>
      </w:r>
    </w:p>
    <w:p w14:paraId="379CDF95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然后点击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CREATION</w:t>
      </w:r>
      <w:r>
        <w:rPr>
          <w:rFonts w:hint="eastAsia"/>
        </w:rPr>
        <w:t>来创建用户</w:t>
      </w:r>
      <w:r>
        <w:rPr>
          <w:rFonts w:hint="eastAsia"/>
        </w:rPr>
        <w:t>admin</w:t>
      </w:r>
    </w:p>
    <w:p w14:paraId="183A2475" w14:textId="77777777" w:rsidR="00850996" w:rsidRDefault="00850996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73ED8693" wp14:editId="7A50BC45">
            <wp:extent cx="4667596" cy="3500978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964" cy="350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615E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输入相关信息，同样点击</w:t>
      </w:r>
      <w:r>
        <w:rPr>
          <w:rFonts w:hint="eastAsia"/>
        </w:rPr>
        <w:t>Done</w:t>
      </w:r>
      <w:r>
        <w:rPr>
          <w:rFonts w:hint="eastAsia"/>
        </w:rPr>
        <w:t>完成设置。</w:t>
      </w:r>
    </w:p>
    <w:p w14:paraId="42C503DA" w14:textId="77777777" w:rsidR="00850996" w:rsidRDefault="00850996" w:rsidP="00AA4571">
      <w:pPr>
        <w:pStyle w:val="11"/>
        <w:ind w:firstLine="420"/>
      </w:pPr>
      <w:r>
        <w:rPr>
          <w:rFonts w:hint="eastAsia"/>
        </w:rPr>
        <w:t>接下来等待系统完成安装。</w:t>
      </w:r>
    </w:p>
    <w:p w14:paraId="1B319E96" w14:textId="77777777" w:rsidR="00850996" w:rsidRDefault="003B56DC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0653A179" wp14:editId="516662EB">
            <wp:extent cx="4600921" cy="3450968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451" cy="345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928B" w14:textId="77777777" w:rsidR="003B56DC" w:rsidRDefault="003B56DC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Reboot</w:t>
      </w:r>
      <w:r>
        <w:rPr>
          <w:rFonts w:hint="eastAsia"/>
        </w:rPr>
        <w:t>，重启虚拟机</w:t>
      </w:r>
    </w:p>
    <w:p w14:paraId="0D0BC53A" w14:textId="77777777" w:rsidR="003B56DC" w:rsidRDefault="00096C14" w:rsidP="00AA4571">
      <w:pPr>
        <w:pStyle w:val="11"/>
        <w:ind w:firstLine="420"/>
      </w:pPr>
      <w:r>
        <w:rPr>
          <w:rFonts w:hint="eastAsia"/>
        </w:rPr>
        <w:t>重启后，由于启动的是图形界面，需要同意操作系统的</w:t>
      </w:r>
      <w:r>
        <w:rPr>
          <w:rFonts w:hint="eastAsia"/>
        </w:rPr>
        <w:t>License</w:t>
      </w:r>
      <w:r>
        <w:rPr>
          <w:rFonts w:hint="eastAsia"/>
        </w:rPr>
        <w:t>（</w:t>
      </w:r>
      <w:r>
        <w:rPr>
          <w:rFonts w:hint="eastAsia"/>
        </w:rPr>
        <w:t>EULA</w:t>
      </w:r>
      <w:r>
        <w:rPr>
          <w:rFonts w:hint="eastAsia"/>
        </w:rPr>
        <w:t>）才可以进入登陆界面</w:t>
      </w:r>
    </w:p>
    <w:p w14:paraId="1799F6AC" w14:textId="77777777" w:rsidR="00096C14" w:rsidRDefault="00096C14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5FEDA18B" wp14:editId="3A5B38F9">
            <wp:extent cx="4600921" cy="3450968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64" cy="345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EB98" w14:textId="77777777" w:rsidR="00096C14" w:rsidRDefault="00096C14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LICENSE</w:t>
      </w:r>
      <w:r>
        <w:t xml:space="preserve"> INFORMATION</w:t>
      </w:r>
    </w:p>
    <w:p w14:paraId="6D92E827" w14:textId="77777777" w:rsidR="00096C14" w:rsidRDefault="00096C14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58A57C60" wp14:editId="5FA1597F">
            <wp:extent cx="4600921" cy="3450968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11" cy="346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1A60" w14:textId="77777777" w:rsidR="00096C14" w:rsidRDefault="00096C14" w:rsidP="00AA4571">
      <w:pPr>
        <w:pStyle w:val="11"/>
        <w:ind w:firstLine="420"/>
      </w:pPr>
      <w:r>
        <w:rPr>
          <w:rFonts w:hint="eastAsia"/>
        </w:rPr>
        <w:t>接受</w:t>
      </w:r>
      <w:r>
        <w:rPr>
          <w:rFonts w:hint="eastAsia"/>
        </w:rPr>
        <w:t>EULA</w:t>
      </w:r>
      <w:r>
        <w:rPr>
          <w:rFonts w:hint="eastAsia"/>
        </w:rPr>
        <w:t>协议，点击</w:t>
      </w:r>
      <w:r>
        <w:rPr>
          <w:rFonts w:hint="eastAsia"/>
        </w:rPr>
        <w:t>Done</w:t>
      </w:r>
      <w:r>
        <w:rPr>
          <w:rFonts w:hint="eastAsia"/>
        </w:rPr>
        <w:t>完成</w:t>
      </w:r>
    </w:p>
    <w:p w14:paraId="51BDB89B" w14:textId="77777777" w:rsidR="00096C14" w:rsidRDefault="00096C14" w:rsidP="00AA4571">
      <w:pPr>
        <w:pStyle w:val="11"/>
        <w:ind w:firstLine="420"/>
      </w:pPr>
      <w:r>
        <w:rPr>
          <w:rFonts w:hint="eastAsia"/>
        </w:rPr>
        <w:t>然后点击</w:t>
      </w:r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>CONFIGRATION</w:t>
      </w:r>
      <w:r>
        <w:rPr>
          <w:rFonts w:hint="eastAsia"/>
        </w:rPr>
        <w:t>进入系统登陆窗口</w:t>
      </w:r>
    </w:p>
    <w:p w14:paraId="765FE314" w14:textId="77777777" w:rsidR="00096C14" w:rsidRDefault="00096C14" w:rsidP="00AA4571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4BF3492F" wp14:editId="4F4B6711">
            <wp:extent cx="4734271" cy="355098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44" cy="355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6F20" w14:textId="77777777" w:rsidR="00096C14" w:rsidRDefault="00096C14" w:rsidP="00AA4571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admin</w:t>
      </w:r>
      <w:r>
        <w:rPr>
          <w:rFonts w:hint="eastAsia"/>
        </w:rPr>
        <w:t>，然后输入密码，便可登入系统</w:t>
      </w:r>
    </w:p>
    <w:p w14:paraId="678EF803" w14:textId="77777777" w:rsidR="00096C14" w:rsidRDefault="00096C14" w:rsidP="00AA4571">
      <w:pPr>
        <w:pStyle w:val="11"/>
        <w:ind w:firstLine="420"/>
      </w:pPr>
      <w:r>
        <w:rPr>
          <w:rFonts w:hint="eastAsia"/>
        </w:rPr>
        <w:t>第一次登陆系统，需要对系统进行设置，所有的设置都选择默认的，或者按照个人需求进行设置即可，例如：</w:t>
      </w:r>
    </w:p>
    <w:p w14:paraId="72CD7FAD" w14:textId="77777777" w:rsidR="00096C14" w:rsidRDefault="00075CE4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1ABDCC99" wp14:editId="7E5EBFC0">
            <wp:extent cx="4734271" cy="3550988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999" cy="356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01F6" w14:textId="77777777" w:rsidR="00075CE4" w:rsidRDefault="00075CE4" w:rsidP="00AA4571">
      <w:pPr>
        <w:pStyle w:val="11"/>
        <w:ind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3EF3578" wp14:editId="5AE2F4DD">
            <wp:extent cx="4557472" cy="3418378"/>
            <wp:effectExtent l="0" t="0" r="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048" cy="342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2CC8" w14:textId="77777777" w:rsidR="00075CE4" w:rsidRDefault="00075CE4" w:rsidP="00AA4571">
      <w:pPr>
        <w:pStyle w:val="11"/>
        <w:ind w:firstLine="420"/>
        <w:rPr>
          <w:b/>
        </w:rPr>
      </w:pPr>
      <w:r>
        <w:rPr>
          <w:noProof/>
        </w:rPr>
        <w:drawing>
          <wp:inline distT="0" distB="0" distL="0" distR="0" wp14:anchorId="4FD8ABEF" wp14:editId="4648CE02">
            <wp:extent cx="4534246" cy="3400957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02" cy="34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DC81" w14:textId="77777777" w:rsidR="00075CE4" w:rsidRDefault="00075CE4" w:rsidP="00AA4571">
      <w:pPr>
        <w:pStyle w:val="11"/>
        <w:ind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21408ED" wp14:editId="05A76303">
            <wp:extent cx="4467571" cy="3350947"/>
            <wp:effectExtent l="0" t="0" r="317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14" cy="33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37A1" w14:textId="77777777" w:rsidR="00075CE4" w:rsidRDefault="00075CE4" w:rsidP="00AA4571">
      <w:pPr>
        <w:pStyle w:val="11"/>
        <w:ind w:firstLine="420"/>
        <w:rPr>
          <w:b/>
        </w:rPr>
      </w:pPr>
      <w:r>
        <w:rPr>
          <w:noProof/>
        </w:rPr>
        <w:drawing>
          <wp:inline distT="0" distB="0" distL="0" distR="0" wp14:anchorId="018E27C3" wp14:editId="459803C2">
            <wp:extent cx="4467571" cy="3350947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752" cy="335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B37" w14:textId="77777777" w:rsidR="00075CE4" w:rsidRDefault="00075CE4" w:rsidP="00AA4571">
      <w:pPr>
        <w:pStyle w:val="11"/>
        <w:ind w:firstLine="420"/>
        <w:rPr>
          <w:b/>
        </w:rPr>
      </w:pPr>
      <w:r>
        <w:rPr>
          <w:rFonts w:hint="eastAsia"/>
          <w:b/>
        </w:rPr>
        <w:t>完成设置后，系统会跳出一个欢迎的页面，指导你学习系统，不用管他，直接点击右上角的</w:t>
      </w:r>
      <w:r>
        <w:rPr>
          <w:rFonts w:hint="eastAsia"/>
          <w:b/>
        </w:rPr>
        <w:t>X</w:t>
      </w:r>
      <w:r>
        <w:rPr>
          <w:rFonts w:hint="eastAsia"/>
          <w:b/>
        </w:rPr>
        <w:t>，关闭</w:t>
      </w:r>
    </w:p>
    <w:p w14:paraId="061CF1DF" w14:textId="77777777" w:rsidR="00075CE4" w:rsidRDefault="00075CE4" w:rsidP="00AA4571">
      <w:pPr>
        <w:pStyle w:val="11"/>
        <w:ind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3D511DA" wp14:editId="1C7587A4">
            <wp:extent cx="4404161" cy="33033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08" cy="331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B947" w14:textId="77777777" w:rsidR="00075CE4" w:rsidRPr="00075CE4" w:rsidRDefault="00075CE4" w:rsidP="00AA4571">
      <w:pPr>
        <w:pStyle w:val="11"/>
        <w:ind w:firstLine="420"/>
        <w:rPr>
          <w:b/>
        </w:rPr>
      </w:pPr>
      <w:r>
        <w:rPr>
          <w:rFonts w:hint="eastAsia"/>
          <w:b/>
        </w:rPr>
        <w:t>接下来就能看到系统界面了</w:t>
      </w:r>
    </w:p>
    <w:p w14:paraId="4F0B9449" w14:textId="77777777" w:rsidR="00075CE4" w:rsidRDefault="00075CE4" w:rsidP="00AA4571">
      <w:pPr>
        <w:pStyle w:val="11"/>
        <w:ind w:firstLine="420"/>
      </w:pPr>
      <w:r>
        <w:rPr>
          <w:noProof/>
        </w:rPr>
        <w:drawing>
          <wp:inline distT="0" distB="0" distL="0" distR="0" wp14:anchorId="2D09FF8D" wp14:editId="51E03443">
            <wp:extent cx="4400896" cy="3300936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914" cy="331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96E7" w14:textId="77777777" w:rsidR="00096C14" w:rsidRDefault="00075CE4" w:rsidP="00AA4571">
      <w:pPr>
        <w:pStyle w:val="11"/>
        <w:ind w:firstLine="420"/>
      </w:pPr>
      <w:r>
        <w:rPr>
          <w:rFonts w:hint="eastAsia"/>
        </w:rPr>
        <w:t>至此，</w:t>
      </w:r>
      <w:r>
        <w:rPr>
          <w:rFonts w:hint="eastAsia"/>
        </w:rPr>
        <w:t>CentOS7</w:t>
      </w:r>
      <w:r>
        <w:rPr>
          <w:rFonts w:hint="eastAsia"/>
        </w:rPr>
        <w:t>完成安装</w:t>
      </w:r>
    </w:p>
    <w:p w14:paraId="045DE25B" w14:textId="77777777" w:rsidR="00075CE4" w:rsidRDefault="00075CE4" w:rsidP="00C23FB5"/>
    <w:p w14:paraId="20C166A5" w14:textId="63E154C0" w:rsidR="009F6043" w:rsidRDefault="009F6043" w:rsidP="009F6043">
      <w:pPr>
        <w:pStyle w:val="2"/>
      </w:pPr>
      <w:bookmarkStart w:id="10" w:name="_Toc526893726"/>
      <w:r>
        <w:rPr>
          <w:rFonts w:hint="eastAsia"/>
        </w:rPr>
        <w:t>CentOS7</w:t>
      </w:r>
      <w:r w:rsidR="00B803A3">
        <w:rPr>
          <w:rFonts w:hint="eastAsia"/>
        </w:rPr>
        <w:t>网络</w:t>
      </w:r>
      <w:r>
        <w:rPr>
          <w:rFonts w:hint="eastAsia"/>
        </w:rPr>
        <w:t>配置</w:t>
      </w:r>
      <w:bookmarkEnd w:id="10"/>
    </w:p>
    <w:p w14:paraId="13711B84" w14:textId="77777777" w:rsidR="009F6043" w:rsidRDefault="009F6043" w:rsidP="00B803A3">
      <w:pPr>
        <w:pStyle w:val="11"/>
        <w:ind w:firstLine="420"/>
      </w:pPr>
      <w:r>
        <w:rPr>
          <w:rFonts w:hint="eastAsia"/>
        </w:rPr>
        <w:t>我们虚拟机的网络设置的是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Only</w:t>
      </w:r>
      <w:r>
        <w:rPr>
          <w:rFonts w:hint="eastAsia"/>
        </w:rPr>
        <w:t>，也就是虚拟机接入了一个虚拟的内部网络，网络地址为</w:t>
      </w:r>
      <w:r>
        <w:rPr>
          <w:rFonts w:hint="eastAsia"/>
        </w:rPr>
        <w:t>192.168.56.0</w:t>
      </w:r>
      <w:r>
        <w:rPr>
          <w:rFonts w:hint="eastAsia"/>
        </w:rPr>
        <w:t>，子网掩码为</w:t>
      </w:r>
      <w:r>
        <w:rPr>
          <w:rFonts w:hint="eastAsia"/>
        </w:rPr>
        <w:t>255.255.255.0</w:t>
      </w:r>
      <w:r>
        <w:rPr>
          <w:rFonts w:hint="eastAsia"/>
        </w:rPr>
        <w:t>，我们的笔记本本机会被赋予一个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192.168.56.1</w:t>
      </w:r>
    </w:p>
    <w:p w14:paraId="753940D6" w14:textId="77777777" w:rsidR="009F6043" w:rsidRDefault="009F6043" w:rsidP="00B803A3">
      <w:pPr>
        <w:pStyle w:val="11"/>
        <w:ind w:firstLine="420"/>
      </w:pPr>
      <w:r>
        <w:rPr>
          <w:rFonts w:hint="eastAsia"/>
        </w:rPr>
        <w:lastRenderedPageBreak/>
        <w:t>这个网络的配置，可以在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VirtualBox</w:t>
      </w:r>
      <w:r>
        <w:rPr>
          <w:rFonts w:hint="eastAsia"/>
        </w:rPr>
        <w:t>主界面的“管理”</w:t>
      </w:r>
      <w:r>
        <w:rPr>
          <w:rFonts w:hint="eastAsia"/>
        </w:rPr>
        <w:t>-&gt;</w:t>
      </w:r>
      <w:r>
        <w:t>”</w:t>
      </w:r>
      <w:r>
        <w:rPr>
          <w:rFonts w:hint="eastAsia"/>
        </w:rPr>
        <w:t>主机网络管理器“中进行设置，如下图：</w:t>
      </w:r>
    </w:p>
    <w:p w14:paraId="30794030" w14:textId="77777777" w:rsidR="009F6043" w:rsidRDefault="009F6043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62772E8F" wp14:editId="4A6A073B">
            <wp:extent cx="4534246" cy="2741510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8205" cy="27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4589" w14:textId="42F18E9E" w:rsidR="009F6043" w:rsidRDefault="009F6043" w:rsidP="00B803A3">
      <w:pPr>
        <w:pStyle w:val="11"/>
        <w:ind w:firstLine="420"/>
        <w:rPr>
          <w:rFonts w:hint="eastAsia"/>
        </w:rPr>
      </w:pPr>
      <w:r>
        <w:rPr>
          <w:rFonts w:hint="eastAsia"/>
        </w:rPr>
        <w:t>我们不需要进行管理，只需要知道能够在这里设置即可。</w:t>
      </w:r>
    </w:p>
    <w:p w14:paraId="41ED790D" w14:textId="77777777" w:rsidR="009F6043" w:rsidRDefault="009F6043" w:rsidP="00B803A3">
      <w:pPr>
        <w:pStyle w:val="11"/>
        <w:ind w:firstLine="420"/>
      </w:pPr>
      <w:r>
        <w:rPr>
          <w:rFonts w:hint="eastAsia"/>
        </w:rPr>
        <w:t>假设我们将</w:t>
      </w:r>
      <w:r>
        <w:rPr>
          <w:rFonts w:hint="eastAsia"/>
        </w:rPr>
        <w:t>Linux</w:t>
      </w:r>
      <w:r>
        <w:rPr>
          <w:rFonts w:hint="eastAsia"/>
        </w:rPr>
        <w:t>虚拟机的设置如下：</w:t>
      </w:r>
    </w:p>
    <w:p w14:paraId="4E49D139" w14:textId="77777777" w:rsidR="009F6043" w:rsidRDefault="009F6043" w:rsidP="00B803A3">
      <w:pPr>
        <w:pStyle w:val="60"/>
      </w:pPr>
      <w:r>
        <w:t>H</w:t>
      </w:r>
      <w:r>
        <w:rPr>
          <w:rFonts w:hint="eastAsia"/>
        </w:rPr>
        <w:t>ostname</w:t>
      </w:r>
      <w:r>
        <w:rPr>
          <w:rFonts w:hint="eastAsia"/>
        </w:rPr>
        <w:t>：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-test</w:t>
      </w:r>
    </w:p>
    <w:p w14:paraId="00EC47F6" w14:textId="77777777" w:rsidR="009F6043" w:rsidRDefault="009F6043" w:rsidP="00B803A3">
      <w:pPr>
        <w:pStyle w:val="60"/>
      </w:pP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192.168.56.40</w:t>
      </w:r>
    </w:p>
    <w:p w14:paraId="03914A17" w14:textId="77777777" w:rsidR="009F6043" w:rsidRDefault="009F6043" w:rsidP="00B803A3">
      <w:pPr>
        <w:pStyle w:val="60"/>
      </w:pPr>
      <w:proofErr w:type="spellStart"/>
      <w:r>
        <w:rPr>
          <w:rFonts w:hint="eastAsia"/>
        </w:rPr>
        <w:t>NetMask</w:t>
      </w:r>
      <w:proofErr w:type="spellEnd"/>
      <w:r>
        <w:rPr>
          <w:rFonts w:hint="eastAsia"/>
        </w:rPr>
        <w:t>：</w:t>
      </w:r>
      <w:r>
        <w:rPr>
          <w:rFonts w:hint="eastAsia"/>
        </w:rPr>
        <w:t>255.255.255.0</w:t>
      </w:r>
    </w:p>
    <w:p w14:paraId="1ABC24E1" w14:textId="367EA3AE" w:rsidR="009F6043" w:rsidRDefault="009F6043" w:rsidP="00B803A3">
      <w:pPr>
        <w:pStyle w:val="60"/>
        <w:rPr>
          <w:rFonts w:hint="eastAsia"/>
        </w:rPr>
      </w:pPr>
      <w:r>
        <w:rPr>
          <w:rFonts w:hint="eastAsia"/>
        </w:rPr>
        <w:t>没有</w:t>
      </w:r>
      <w:r>
        <w:rPr>
          <w:rFonts w:hint="eastAsia"/>
        </w:rPr>
        <w:t>DNS</w:t>
      </w:r>
      <w:r>
        <w:rPr>
          <w:rFonts w:hint="eastAsia"/>
        </w:rPr>
        <w:t>和</w:t>
      </w:r>
      <w:r>
        <w:rPr>
          <w:rFonts w:hint="eastAsia"/>
        </w:rPr>
        <w:t>GATEWAY</w:t>
      </w:r>
    </w:p>
    <w:p w14:paraId="3EDF94F2" w14:textId="77777777" w:rsidR="009F6043" w:rsidRDefault="009F6043" w:rsidP="00B803A3">
      <w:pPr>
        <w:pStyle w:val="11"/>
        <w:ind w:firstLine="420"/>
      </w:pPr>
      <w:r>
        <w:rPr>
          <w:rFonts w:hint="eastAsia"/>
        </w:rPr>
        <w:t>我们在虚拟机桌面上右键点击，选中菜单中的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Terminal</w:t>
      </w:r>
    </w:p>
    <w:p w14:paraId="2261CD26" w14:textId="77777777" w:rsidR="009F6043" w:rsidRDefault="009F6043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2EB17D87" wp14:editId="7B48051F">
            <wp:extent cx="4446607" cy="252614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11" r="20926" b="22598"/>
                    <a:stretch/>
                  </pic:blipFill>
                  <pic:spPr bwMode="auto">
                    <a:xfrm>
                      <a:off x="0" y="0"/>
                      <a:ext cx="4453543" cy="25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7FE5A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这样就可以打开一个</w:t>
      </w:r>
      <w:r>
        <w:rPr>
          <w:rFonts w:hint="eastAsia"/>
        </w:rPr>
        <w:t>shell</w:t>
      </w:r>
      <w:r>
        <w:rPr>
          <w:rFonts w:hint="eastAsia"/>
        </w:rPr>
        <w:t>窗口</w:t>
      </w:r>
    </w:p>
    <w:p w14:paraId="56B58A7A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在窗口中输入命令</w:t>
      </w:r>
      <w:proofErr w:type="spellStart"/>
      <w:r>
        <w:rPr>
          <w:rFonts w:hint="eastAsia"/>
        </w:rPr>
        <w:t>s</w:t>
      </w:r>
      <w:r>
        <w:t>u</w:t>
      </w:r>
      <w:proofErr w:type="spellEnd"/>
      <w:r>
        <w:t xml:space="preserve"> -,</w:t>
      </w:r>
      <w:r>
        <w:rPr>
          <w:rFonts w:hint="eastAsia"/>
        </w:rPr>
        <w:t>输入</w:t>
      </w:r>
      <w:r>
        <w:rPr>
          <w:rFonts w:hint="eastAsia"/>
        </w:rPr>
        <w:t>root</w:t>
      </w:r>
      <w:r>
        <w:rPr>
          <w:rFonts w:hint="eastAsia"/>
        </w:rPr>
        <w:t>密码，将身份切换到</w:t>
      </w:r>
      <w:r>
        <w:rPr>
          <w:rFonts w:hint="eastAsia"/>
        </w:rPr>
        <w:t>root</w:t>
      </w:r>
    </w:p>
    <w:p w14:paraId="0D8E449D" w14:textId="77777777" w:rsidR="005A7336" w:rsidRDefault="005A7336" w:rsidP="00B803A3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50D2A6AF" wp14:editId="28400C11">
            <wp:extent cx="3800821" cy="570123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4528" cy="5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E9CB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当前系统的网络管理后台为</w:t>
      </w:r>
      <w:proofErr w:type="spellStart"/>
      <w:r>
        <w:rPr>
          <w:rFonts w:hint="eastAsia"/>
        </w:rPr>
        <w:t>NetworkManager</w:t>
      </w:r>
      <w:proofErr w:type="spellEnd"/>
      <w:r>
        <w:rPr>
          <w:rFonts w:hint="eastAsia"/>
        </w:rPr>
        <w:t>，通常我们并不使用这个管理器，输入命令关闭这个管理器</w:t>
      </w:r>
    </w:p>
    <w:p w14:paraId="4017D169" w14:textId="77777777" w:rsidR="005A7336" w:rsidRDefault="005A7336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19C80909" wp14:editId="68FD66D7">
            <wp:extent cx="4867621" cy="828070"/>
            <wp:effectExtent l="0" t="0" r="9525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2230" cy="8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799D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然后我们进入到网络配置文件的目录中，并修改网络配置文件</w:t>
      </w:r>
    </w:p>
    <w:p w14:paraId="084B7F63" w14:textId="77777777" w:rsidR="005A7336" w:rsidRDefault="005A7336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2A04AF72" wp14:editId="690D18E9">
            <wp:extent cx="4934296" cy="17899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2840" cy="179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BC79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内容修改如下：</w:t>
      </w:r>
    </w:p>
    <w:p w14:paraId="0DE5610D" w14:textId="77777777" w:rsidR="005A7336" w:rsidRDefault="005A7336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6973733E" wp14:editId="7DA622A9">
            <wp:extent cx="2533996" cy="1451862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4325" cy="14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E333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回忆一下</w:t>
      </w:r>
      <w:r>
        <w:rPr>
          <w:rFonts w:hint="eastAsia"/>
        </w:rPr>
        <w:t>vi</w:t>
      </w:r>
      <w:r>
        <w:rPr>
          <w:rFonts w:hint="eastAsia"/>
        </w:rPr>
        <w:t>的用法，尝试着删除原来的内容，并插入这些文字</w:t>
      </w:r>
    </w:p>
    <w:p w14:paraId="3CC0ED33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记者用：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保存退出。</w:t>
      </w:r>
    </w:p>
    <w:p w14:paraId="505896EB" w14:textId="77777777" w:rsidR="005A7336" w:rsidRDefault="005A7336" w:rsidP="00B803A3">
      <w:pPr>
        <w:pStyle w:val="11"/>
        <w:ind w:firstLine="420"/>
      </w:pPr>
      <w:r>
        <w:rPr>
          <w:rFonts w:hint="eastAsia"/>
        </w:rPr>
        <w:t>接下来重启</w:t>
      </w:r>
      <w:r>
        <w:rPr>
          <w:rFonts w:hint="eastAsia"/>
        </w:rPr>
        <w:t>n</w:t>
      </w:r>
      <w:r>
        <w:t>etwork</w:t>
      </w:r>
      <w:r>
        <w:rPr>
          <w:rFonts w:hint="eastAsia"/>
        </w:rPr>
        <w:t>网络服务，重启后用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命令查看网络设置结果</w:t>
      </w:r>
    </w:p>
    <w:p w14:paraId="71A28398" w14:textId="77777777" w:rsidR="005A7336" w:rsidRDefault="005A7336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11886F43" wp14:editId="3CE80FB1">
            <wp:extent cx="4800946" cy="1084924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2626" cy="10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5057" w14:textId="77777777" w:rsidR="005A7336" w:rsidRDefault="00E67F79" w:rsidP="00B803A3">
      <w:pPr>
        <w:pStyle w:val="11"/>
        <w:ind w:firstLine="420"/>
      </w:pPr>
      <w:r>
        <w:rPr>
          <w:rFonts w:hint="eastAsia"/>
        </w:rPr>
        <w:t>接下来从笔记本上</w:t>
      </w:r>
      <w:r w:rsidR="005A7336">
        <w:rPr>
          <w:rFonts w:hint="eastAsia"/>
        </w:rPr>
        <w:t>尝试</w:t>
      </w:r>
      <w:r w:rsidR="005A7336">
        <w:rPr>
          <w:rFonts w:hint="eastAsia"/>
        </w:rPr>
        <w:t>ping</w:t>
      </w:r>
      <w:r w:rsidR="005A7336">
        <w:rPr>
          <w:rFonts w:hint="eastAsia"/>
        </w:rPr>
        <w:t>一下</w:t>
      </w:r>
      <w:r>
        <w:rPr>
          <w:rFonts w:hint="eastAsia"/>
        </w:rPr>
        <w:t>配置的</w:t>
      </w:r>
      <w:r w:rsidR="005A7336">
        <w:rPr>
          <w:rFonts w:hint="eastAsia"/>
        </w:rPr>
        <w:t>IP</w:t>
      </w:r>
      <w:r w:rsidR="005A7336">
        <w:t xml:space="preserve"> </w:t>
      </w:r>
      <w:r w:rsidR="005A7336">
        <w:rPr>
          <w:rFonts w:hint="eastAsia"/>
        </w:rPr>
        <w:t>192.168.56.</w:t>
      </w:r>
      <w:r>
        <w:rPr>
          <w:rFonts w:hint="eastAsia"/>
        </w:rPr>
        <w:t>40</w:t>
      </w:r>
      <w:r w:rsidR="005A7336">
        <w:rPr>
          <w:rFonts w:hint="eastAsia"/>
        </w:rPr>
        <w:t>，看是否能够联通</w:t>
      </w:r>
      <w:r>
        <w:rPr>
          <w:rFonts w:hint="eastAsia"/>
        </w:rPr>
        <w:t>，注意，由</w:t>
      </w:r>
      <w:r>
        <w:rPr>
          <w:rFonts w:hint="eastAsia"/>
        </w:rPr>
        <w:lastRenderedPageBreak/>
        <w:t>于安全配置，可能在</w:t>
      </w:r>
      <w:r>
        <w:rPr>
          <w:rFonts w:hint="eastAsia"/>
        </w:rPr>
        <w:t>Linux</w:t>
      </w:r>
      <w:r>
        <w:rPr>
          <w:rFonts w:hint="eastAsia"/>
        </w:rPr>
        <w:t>虚拟机中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192.168.56.1</w:t>
      </w:r>
      <w:r>
        <w:rPr>
          <w:rFonts w:hint="eastAsia"/>
        </w:rPr>
        <w:t>无法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14:paraId="34D9BF4C" w14:textId="77777777" w:rsidR="005A7336" w:rsidRDefault="005A7336" w:rsidP="009F6043"/>
    <w:p w14:paraId="208C881A" w14:textId="77777777" w:rsidR="005A7336" w:rsidRDefault="00E67F79" w:rsidP="00B803A3">
      <w:pPr>
        <w:pStyle w:val="2"/>
      </w:pPr>
      <w:bookmarkStart w:id="11" w:name="_Toc526893727"/>
      <w:r>
        <w:rPr>
          <w:rFonts w:hint="eastAsia"/>
        </w:rPr>
        <w:t>使用</w:t>
      </w:r>
      <w:r>
        <w:rPr>
          <w:rFonts w:hint="eastAsia"/>
        </w:rPr>
        <w:t>putty</w:t>
      </w:r>
      <w:r>
        <w:rPr>
          <w:rFonts w:hint="eastAsia"/>
        </w:rPr>
        <w:t>登陆</w:t>
      </w:r>
      <w:proofErr w:type="spellStart"/>
      <w:r>
        <w:rPr>
          <w:rFonts w:hint="eastAsia"/>
        </w:rPr>
        <w:t>linux</w:t>
      </w:r>
      <w:bookmarkEnd w:id="11"/>
      <w:proofErr w:type="spellEnd"/>
    </w:p>
    <w:p w14:paraId="4A4E0E7C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打开</w:t>
      </w:r>
      <w:r>
        <w:rPr>
          <w:rFonts w:hint="eastAsia"/>
        </w:rPr>
        <w:t>putty</w:t>
      </w:r>
      <w:r>
        <w:rPr>
          <w:rFonts w:hint="eastAsia"/>
        </w:rPr>
        <w:t>，</w:t>
      </w:r>
    </w:p>
    <w:p w14:paraId="2F8E7800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1FD72763" wp14:editId="73948B7C">
            <wp:extent cx="4226749" cy="377028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3176" cy="378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6062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如上在</w:t>
      </w:r>
      <w:r>
        <w:rPr>
          <w:rFonts w:hint="eastAsia"/>
        </w:rPr>
        <w:t>hostname</w:t>
      </w:r>
      <w:r>
        <w:rPr>
          <w:rFonts w:hint="eastAsia"/>
        </w:rPr>
        <w:t>中输入</w:t>
      </w:r>
      <w:r>
        <w:rPr>
          <w:rFonts w:hint="eastAsia"/>
        </w:rPr>
        <w:t>Linux</w:t>
      </w:r>
      <w:r>
        <w:rPr>
          <w:rFonts w:hint="eastAsia"/>
        </w:rPr>
        <w:t>机器的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，然后点击</w:t>
      </w:r>
      <w:r>
        <w:rPr>
          <w:rFonts w:hint="eastAsia"/>
        </w:rPr>
        <w:t>open</w:t>
      </w:r>
      <w:r>
        <w:rPr>
          <w:rFonts w:hint="eastAsia"/>
        </w:rPr>
        <w:t>开始连接</w:t>
      </w:r>
    </w:p>
    <w:p w14:paraId="61E454E9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7D9CE8A8" wp14:editId="7CE8CF0E">
            <wp:extent cx="4200871" cy="3018404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2660" cy="302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4929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lastRenderedPageBreak/>
        <w:t>第一次连接的时候，会跳出上面的对话框，让同意相关的</w:t>
      </w:r>
      <w:r>
        <w:rPr>
          <w:rFonts w:hint="eastAsia"/>
        </w:rPr>
        <w:t>Key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是加密连接</w:t>
      </w:r>
      <w:r>
        <w:t>）</w:t>
      </w:r>
      <w:r>
        <w:t>,</w:t>
      </w:r>
      <w:r>
        <w:rPr>
          <w:rFonts w:hint="eastAsia"/>
        </w:rPr>
        <w:t>点击“是“</w:t>
      </w:r>
    </w:p>
    <w:p w14:paraId="2CF56D8E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304205F5" wp14:editId="36576011">
            <wp:extent cx="4600921" cy="290534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1217" cy="291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BB3F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这里输入要登陆的用户，我们直接用</w:t>
      </w:r>
      <w:r>
        <w:rPr>
          <w:rFonts w:hint="eastAsia"/>
        </w:rPr>
        <w:t>root</w:t>
      </w:r>
      <w:r>
        <w:rPr>
          <w:rFonts w:hint="eastAsia"/>
        </w:rPr>
        <w:t>用户登陆，输入</w:t>
      </w:r>
      <w:r>
        <w:rPr>
          <w:rFonts w:hint="eastAsia"/>
        </w:rPr>
        <w:t>root</w:t>
      </w:r>
    </w:p>
    <w:p w14:paraId="58B457D9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34858819" wp14:editId="28840894">
            <wp:extent cx="4734271" cy="2989556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2425" cy="29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F241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接下来输入</w:t>
      </w:r>
      <w:r>
        <w:rPr>
          <w:rFonts w:hint="eastAsia"/>
        </w:rPr>
        <w:t>root</w:t>
      </w:r>
      <w:r>
        <w:rPr>
          <w:rFonts w:hint="eastAsia"/>
        </w:rPr>
        <w:t>密码，回车后即可完成登陆</w:t>
      </w:r>
    </w:p>
    <w:p w14:paraId="684C79F5" w14:textId="77777777" w:rsidR="00E67F79" w:rsidRDefault="00E67F79" w:rsidP="00B803A3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2FE1FC99" wp14:editId="7F4DE662">
            <wp:extent cx="4867621" cy="3073763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282" cy="3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9DBE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注意大小写，</w:t>
      </w:r>
      <w:r>
        <w:rPr>
          <w:rFonts w:hint="eastAsia"/>
        </w:rPr>
        <w:t>Linux</w:t>
      </w:r>
      <w:r>
        <w:rPr>
          <w:rFonts w:hint="eastAsia"/>
        </w:rPr>
        <w:t>是大小写敏感的。</w:t>
      </w:r>
    </w:p>
    <w:p w14:paraId="7B8377E2" w14:textId="77777777" w:rsidR="00E67F79" w:rsidRDefault="00E67F79" w:rsidP="00E67F79"/>
    <w:p w14:paraId="7D9B0E96" w14:textId="77777777" w:rsidR="00E67F79" w:rsidRDefault="00E67F79" w:rsidP="00E67F79">
      <w:pPr>
        <w:pStyle w:val="2"/>
      </w:pPr>
      <w:bookmarkStart w:id="12" w:name="_Toc526893728"/>
      <w:r>
        <w:rPr>
          <w:rFonts w:hint="eastAsia"/>
        </w:rPr>
        <w:t>使用</w:t>
      </w:r>
      <w:proofErr w:type="spellStart"/>
      <w:r>
        <w:rPr>
          <w:rFonts w:hint="eastAsia"/>
        </w:rPr>
        <w:t>winscp</w:t>
      </w:r>
      <w:proofErr w:type="spellEnd"/>
      <w:r>
        <w:rPr>
          <w:rFonts w:hint="eastAsia"/>
        </w:rPr>
        <w:t>传输文件</w:t>
      </w:r>
      <w:bookmarkEnd w:id="12"/>
    </w:p>
    <w:p w14:paraId="408B8980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winscp</w:t>
      </w:r>
      <w:proofErr w:type="spellEnd"/>
    </w:p>
    <w:p w14:paraId="4426DAD4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39D0C288" wp14:editId="4D7E12E4">
            <wp:extent cx="4600921" cy="2961296"/>
            <wp:effectExtent l="0" t="0" r="0" b="1079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8682" cy="296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BD00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在主机名、用户名、密码输入正确信息，点击登陆</w:t>
      </w:r>
    </w:p>
    <w:p w14:paraId="6E507580" w14:textId="77777777" w:rsidR="00E67F79" w:rsidRDefault="00E67F79" w:rsidP="00B803A3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25AB7378" wp14:editId="0ABF80A9">
            <wp:extent cx="4529521" cy="295078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9665" cy="29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9ACD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同样，第一次登陆需要接受主机的</w:t>
      </w:r>
      <w:r>
        <w:rPr>
          <w:rFonts w:hint="eastAsia"/>
        </w:rPr>
        <w:t>key</w:t>
      </w:r>
      <w:r>
        <w:rPr>
          <w:rFonts w:hint="eastAsia"/>
        </w:rPr>
        <w:t>，点击是接受</w:t>
      </w:r>
    </w:p>
    <w:p w14:paraId="08176226" w14:textId="77777777" w:rsidR="00E67F79" w:rsidRDefault="00E67F79" w:rsidP="00B803A3">
      <w:pPr>
        <w:pStyle w:val="11"/>
        <w:ind w:firstLine="420"/>
      </w:pPr>
      <w:r>
        <w:rPr>
          <w:noProof/>
        </w:rPr>
        <w:drawing>
          <wp:inline distT="0" distB="0" distL="0" distR="0" wp14:anchorId="78DB74E3" wp14:editId="7D33EEC1">
            <wp:extent cx="4534246" cy="2918382"/>
            <wp:effectExtent l="0" t="0" r="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4599" cy="292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DB6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登陆后的界面，左侧是本地目录，右侧是远程服务器上的目录</w:t>
      </w:r>
    </w:p>
    <w:p w14:paraId="673DE18B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可以尝试将文件从左侧拖到右侧实现上传，以及从右侧拖到左侧以实现下载。</w:t>
      </w:r>
    </w:p>
    <w:p w14:paraId="4C0274B3" w14:textId="77777777" w:rsidR="00E67F79" w:rsidRDefault="00E67F79" w:rsidP="00B803A3">
      <w:pPr>
        <w:pStyle w:val="11"/>
        <w:ind w:firstLine="420"/>
      </w:pPr>
      <w:r>
        <w:rPr>
          <w:rFonts w:hint="eastAsia"/>
        </w:rPr>
        <w:t>右侧远程服务器上的默认目录是登陆用户的家目录，</w:t>
      </w:r>
      <w:r>
        <w:rPr>
          <w:rFonts w:hint="eastAsia"/>
        </w:rPr>
        <w:t>root</w:t>
      </w:r>
      <w:r>
        <w:rPr>
          <w:rFonts w:hint="eastAsia"/>
        </w:rPr>
        <w:t>用户是</w:t>
      </w:r>
      <w:r>
        <w:rPr>
          <w:rFonts w:hint="eastAsia"/>
        </w:rPr>
        <w:t>/</w:t>
      </w:r>
      <w:r>
        <w:t>root</w:t>
      </w:r>
      <w:r>
        <w:rPr>
          <w:rFonts w:hint="eastAsia"/>
        </w:rPr>
        <w:t>目录。上传的文件可以在该目录中找到。</w:t>
      </w:r>
    </w:p>
    <w:p w14:paraId="1543E3C0" w14:textId="77777777" w:rsidR="00E67F79" w:rsidRDefault="00E67F79" w:rsidP="00E67F79"/>
    <w:p w14:paraId="688505BA" w14:textId="77777777" w:rsidR="002F6662" w:rsidRDefault="002F6662" w:rsidP="00B803A3">
      <w:pPr>
        <w:pStyle w:val="2"/>
      </w:pPr>
      <w:bookmarkStart w:id="13" w:name="_Toc526893729"/>
      <w:r>
        <w:t>L</w:t>
      </w:r>
      <w:r>
        <w:rPr>
          <w:rFonts w:hint="eastAsia"/>
        </w:rPr>
        <w:t>inux</w:t>
      </w:r>
      <w:r>
        <w:rPr>
          <w:rFonts w:hint="eastAsia"/>
        </w:rPr>
        <w:t>的其他配置</w:t>
      </w:r>
      <w:bookmarkEnd w:id="13"/>
    </w:p>
    <w:p w14:paraId="5239ADA0" w14:textId="77777777" w:rsidR="002F6662" w:rsidRDefault="002F6662" w:rsidP="00B803A3">
      <w:pPr>
        <w:pStyle w:val="11"/>
        <w:ind w:firstLine="420"/>
      </w:pPr>
      <w:r>
        <w:rPr>
          <w:rFonts w:hint="eastAsia"/>
        </w:rPr>
        <w:t>以下配置我们都通过</w:t>
      </w:r>
      <w:r>
        <w:rPr>
          <w:rFonts w:hint="eastAsia"/>
        </w:rPr>
        <w:t>putty</w:t>
      </w:r>
      <w:r>
        <w:rPr>
          <w:rFonts w:hint="eastAsia"/>
        </w:rPr>
        <w:t>来完成，首先使用</w:t>
      </w:r>
      <w:r>
        <w:rPr>
          <w:rFonts w:hint="eastAsia"/>
        </w:rPr>
        <w:t>putty</w:t>
      </w:r>
      <w:r>
        <w:rPr>
          <w:rFonts w:hint="eastAsia"/>
        </w:rPr>
        <w:t>登陆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虚拟机。</w:t>
      </w:r>
    </w:p>
    <w:p w14:paraId="09C6B309" w14:textId="77777777" w:rsidR="002F6662" w:rsidRDefault="002F6662" w:rsidP="00B803A3">
      <w:pPr>
        <w:pStyle w:val="30"/>
      </w:pPr>
      <w:bookmarkStart w:id="14" w:name="_Toc526893730"/>
      <w:r>
        <w:rPr>
          <w:rFonts w:hint="eastAsia"/>
        </w:rPr>
        <w:t>设置主机名为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t>-test</w:t>
      </w:r>
      <w:bookmarkEnd w:id="14"/>
    </w:p>
    <w:p w14:paraId="26CF26EE" w14:textId="77777777" w:rsidR="002F6662" w:rsidRDefault="002F6662" w:rsidP="00B803A3">
      <w:pPr>
        <w:pStyle w:val="af2"/>
        <w:ind w:right="420"/>
      </w:pPr>
      <w:r w:rsidRPr="002F6662">
        <w:lastRenderedPageBreak/>
        <w:t>[</w:t>
      </w:r>
      <w:proofErr w:type="spellStart"/>
      <w:r w:rsidRPr="002F6662">
        <w:t>root@localhost</w:t>
      </w:r>
      <w:proofErr w:type="spellEnd"/>
      <w:r w:rsidRPr="002F6662">
        <w:t xml:space="preserve"> </w:t>
      </w:r>
      <w:proofErr w:type="gramStart"/>
      <w:r w:rsidRPr="002F6662">
        <w:t>~]#</w:t>
      </w:r>
      <w:proofErr w:type="gramEnd"/>
      <w:r w:rsidRPr="002F6662">
        <w:t xml:space="preserve"> vi /</w:t>
      </w:r>
      <w:proofErr w:type="spellStart"/>
      <w:r w:rsidRPr="002F6662">
        <w:t>etc</w:t>
      </w:r>
      <w:proofErr w:type="spellEnd"/>
      <w:r w:rsidRPr="002F6662">
        <w:t>/hostname</w:t>
      </w:r>
    </w:p>
    <w:p w14:paraId="741536F3" w14:textId="77777777" w:rsidR="002F6662" w:rsidRDefault="002F6662" w:rsidP="00B803A3">
      <w:pPr>
        <w:pStyle w:val="af2"/>
        <w:ind w:right="420"/>
      </w:pPr>
      <w:proofErr w:type="spellStart"/>
      <w:r w:rsidRPr="002F6662">
        <w:t>linux</w:t>
      </w:r>
      <w:proofErr w:type="spellEnd"/>
      <w:r w:rsidRPr="002F6662">
        <w:t>-test</w:t>
      </w:r>
    </w:p>
    <w:p w14:paraId="66630A50" w14:textId="09346D5C" w:rsidR="002F6662" w:rsidRDefault="002F6662" w:rsidP="00B803A3">
      <w:pPr>
        <w:pStyle w:val="11"/>
        <w:ind w:firstLine="420"/>
        <w:rPr>
          <w:rFonts w:hint="eastAsia"/>
        </w:rPr>
      </w:pPr>
      <w:r>
        <w:rPr>
          <w:rFonts w:hint="eastAsia"/>
        </w:rPr>
        <w:t>将内容修改为如上，然后用：</w:t>
      </w:r>
      <w:r>
        <w:rPr>
          <w:rFonts w:hint="eastAsia"/>
        </w:rPr>
        <w:t>x</w:t>
      </w:r>
      <w:r>
        <w:rPr>
          <w:rFonts w:hint="eastAsia"/>
        </w:rPr>
        <w:t>保存退出</w:t>
      </w:r>
    </w:p>
    <w:p w14:paraId="008F850B" w14:textId="77777777" w:rsidR="002F6662" w:rsidRDefault="002F6662" w:rsidP="00B803A3">
      <w:pPr>
        <w:pStyle w:val="30"/>
      </w:pPr>
      <w:bookmarkStart w:id="15" w:name="_Toc526893731"/>
      <w:r>
        <w:rPr>
          <w:rFonts w:hint="eastAsia"/>
        </w:rPr>
        <w:t>关闭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防火墙</w:t>
      </w:r>
      <w:bookmarkEnd w:id="15"/>
    </w:p>
    <w:p w14:paraId="1CEFB2A4" w14:textId="77777777" w:rsidR="002F6662" w:rsidRPr="002F6662" w:rsidRDefault="002F6662" w:rsidP="00B803A3">
      <w:pPr>
        <w:pStyle w:val="af2"/>
        <w:ind w:right="420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</w:p>
    <w:p w14:paraId="32A50789" w14:textId="77777777" w:rsidR="002F6662" w:rsidRDefault="002F6662" w:rsidP="00B803A3">
      <w:pPr>
        <w:pStyle w:val="af2"/>
        <w:ind w:right="420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disable </w:t>
      </w:r>
      <w:proofErr w:type="spellStart"/>
      <w:r>
        <w:t>firewalld</w:t>
      </w:r>
      <w:proofErr w:type="spellEnd"/>
    </w:p>
    <w:p w14:paraId="001EDC77" w14:textId="77777777" w:rsidR="002F6662" w:rsidRDefault="002F6662" w:rsidP="00B803A3">
      <w:pPr>
        <w:pStyle w:val="af2"/>
        <w:ind w:right="420"/>
      </w:pPr>
      <w:r>
        <w:t xml:space="preserve">Removed </w:t>
      </w:r>
      <w:proofErr w:type="spellStart"/>
      <w:r>
        <w:t>symlink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/system/multi-</w:t>
      </w:r>
      <w:proofErr w:type="spellStart"/>
      <w:r>
        <w:t>user.target.wants</w:t>
      </w:r>
      <w:proofErr w:type="spellEnd"/>
      <w:r>
        <w:t>/</w:t>
      </w:r>
      <w:proofErr w:type="spellStart"/>
      <w:r>
        <w:t>firewalld.service</w:t>
      </w:r>
      <w:proofErr w:type="spellEnd"/>
      <w:r>
        <w:t>.</w:t>
      </w:r>
    </w:p>
    <w:p w14:paraId="3AFC7A37" w14:textId="77777777" w:rsidR="002F6662" w:rsidRDefault="002F6662" w:rsidP="00B803A3">
      <w:pPr>
        <w:pStyle w:val="af2"/>
        <w:ind w:right="420"/>
      </w:pPr>
      <w:r>
        <w:t xml:space="preserve">Removed </w:t>
      </w:r>
      <w:proofErr w:type="spellStart"/>
      <w:r>
        <w:t>symlink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/system/dbus-org.fedoraproject.FirewallD1.service.</w:t>
      </w:r>
    </w:p>
    <w:p w14:paraId="02E95BED" w14:textId="77777777" w:rsidR="002F6662" w:rsidRDefault="002F6662" w:rsidP="002F6662"/>
    <w:p w14:paraId="4D78454D" w14:textId="77777777" w:rsidR="002F6662" w:rsidRDefault="002F6662" w:rsidP="00B803A3">
      <w:pPr>
        <w:pStyle w:val="30"/>
      </w:pPr>
      <w:bookmarkStart w:id="16" w:name="_Toc526893732"/>
      <w:r>
        <w:rPr>
          <w:rFonts w:hint="eastAsia"/>
        </w:rPr>
        <w:t>关闭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SELinux</w:t>
      </w:r>
      <w:bookmarkEnd w:id="16"/>
      <w:proofErr w:type="spellEnd"/>
    </w:p>
    <w:p w14:paraId="1A076947" w14:textId="77777777" w:rsidR="002F6662" w:rsidRDefault="002F6662" w:rsidP="00B803A3">
      <w:pPr>
        <w:pStyle w:val="11"/>
        <w:ind w:firstLine="420"/>
      </w:pP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是增强的安全设置，但容易对我们的实验带来麻烦，我们关闭</w:t>
      </w:r>
      <w:proofErr w:type="spellStart"/>
      <w:r>
        <w:rPr>
          <w:rFonts w:hint="eastAsia"/>
        </w:rPr>
        <w:t>selinux</w:t>
      </w:r>
      <w:proofErr w:type="spellEnd"/>
    </w:p>
    <w:p w14:paraId="295E8C28" w14:textId="77777777" w:rsidR="002F6662" w:rsidRDefault="002F6662" w:rsidP="00B803A3">
      <w:pPr>
        <w:pStyle w:val="11"/>
        <w:ind w:firstLine="420"/>
      </w:pPr>
    </w:p>
    <w:p w14:paraId="2B339953" w14:textId="77777777" w:rsidR="002F6662" w:rsidRDefault="002F6662" w:rsidP="00B803A3">
      <w:pPr>
        <w:pStyle w:val="af2"/>
        <w:ind w:right="420"/>
      </w:pPr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758DC0DE" w14:textId="77777777" w:rsidR="002F6662" w:rsidRDefault="002F6662" w:rsidP="00B803A3">
      <w:pPr>
        <w:pStyle w:val="11"/>
        <w:ind w:firstLine="420"/>
      </w:pPr>
      <w:r>
        <w:rPr>
          <w:rFonts w:hint="eastAsia"/>
        </w:rPr>
        <w:t>将内容中</w:t>
      </w:r>
    </w:p>
    <w:p w14:paraId="5A2CFBEF" w14:textId="77777777" w:rsidR="002F6662" w:rsidRDefault="002F6662" w:rsidP="00B803A3">
      <w:pPr>
        <w:pStyle w:val="af2"/>
        <w:ind w:right="420"/>
      </w:pPr>
      <w:r>
        <w:t>SELINUX=enforcing</w:t>
      </w:r>
    </w:p>
    <w:p w14:paraId="0AC9E043" w14:textId="77777777" w:rsidR="002F6662" w:rsidRDefault="002F6662" w:rsidP="00B803A3">
      <w:pPr>
        <w:pStyle w:val="11"/>
        <w:ind w:firstLine="420"/>
      </w:pPr>
      <w:r>
        <w:rPr>
          <w:rFonts w:hint="eastAsia"/>
        </w:rPr>
        <w:t>修改为</w:t>
      </w:r>
    </w:p>
    <w:p w14:paraId="7DAD150C" w14:textId="77777777" w:rsidR="002F6662" w:rsidRPr="002F6662" w:rsidRDefault="002F6662" w:rsidP="00B803A3">
      <w:pPr>
        <w:pStyle w:val="af2"/>
        <w:ind w:right="420"/>
      </w:pPr>
      <w:r>
        <w:t>SELINUX=</w:t>
      </w:r>
      <w:r>
        <w:rPr>
          <w:rFonts w:hint="eastAsia"/>
        </w:rPr>
        <w:t>disabled</w:t>
      </w:r>
    </w:p>
    <w:p w14:paraId="3F84DDD7" w14:textId="3B541380" w:rsidR="002F6662" w:rsidRDefault="002F6662" w:rsidP="00B803A3">
      <w:pPr>
        <w:pStyle w:val="11"/>
        <w:ind w:firstLine="420"/>
        <w:rPr>
          <w:rFonts w:hint="eastAsia"/>
        </w:rPr>
      </w:pPr>
      <w:r>
        <w:rPr>
          <w:rFonts w:hint="eastAsia"/>
        </w:rPr>
        <w:t>然后保存退出</w:t>
      </w:r>
    </w:p>
    <w:p w14:paraId="673F50E7" w14:textId="506ECDAA" w:rsidR="002F6662" w:rsidRDefault="00B803A3" w:rsidP="00B803A3">
      <w:pPr>
        <w:pStyle w:val="11"/>
        <w:ind w:firstLine="420"/>
      </w:pPr>
      <w:r>
        <w:rPr>
          <w:rFonts w:hint="eastAsia"/>
        </w:rPr>
        <w:t>最后</w:t>
      </w:r>
      <w:r w:rsidR="002F6662">
        <w:rPr>
          <w:rFonts w:hint="eastAsia"/>
        </w:rPr>
        <w:t>我们重新启动</w:t>
      </w:r>
      <w:proofErr w:type="spellStart"/>
      <w:r w:rsidR="002F6662">
        <w:rPr>
          <w:rFonts w:hint="eastAsia"/>
        </w:rPr>
        <w:t>linux</w:t>
      </w:r>
      <w:proofErr w:type="spellEnd"/>
      <w:r w:rsidR="002F6662">
        <w:rPr>
          <w:rFonts w:hint="eastAsia"/>
        </w:rPr>
        <w:t>让以上配置生效</w:t>
      </w:r>
    </w:p>
    <w:p w14:paraId="030F98EB" w14:textId="77777777" w:rsidR="002F6662" w:rsidRDefault="002F6662" w:rsidP="00B803A3">
      <w:pPr>
        <w:pStyle w:val="af2"/>
        <w:ind w:right="420"/>
      </w:pPr>
      <w:r w:rsidRPr="002F6662">
        <w:t>[</w:t>
      </w:r>
      <w:proofErr w:type="spellStart"/>
      <w:r w:rsidRPr="002F6662">
        <w:t>root@localhost</w:t>
      </w:r>
      <w:proofErr w:type="spellEnd"/>
      <w:r w:rsidRPr="002F6662">
        <w:t xml:space="preserve"> </w:t>
      </w:r>
      <w:proofErr w:type="gramStart"/>
      <w:r w:rsidRPr="002F6662">
        <w:t>~]#</w:t>
      </w:r>
      <w:proofErr w:type="gramEnd"/>
      <w:r w:rsidRPr="002F6662">
        <w:t xml:space="preserve"> reboot</w:t>
      </w:r>
    </w:p>
    <w:p w14:paraId="086A3189" w14:textId="77777777" w:rsidR="002F6662" w:rsidRDefault="002F6662" w:rsidP="00E67F79"/>
    <w:p w14:paraId="6CFB1728" w14:textId="11A255BD" w:rsidR="002F6662" w:rsidRDefault="002F6662" w:rsidP="002F6662">
      <w:pPr>
        <w:pStyle w:val="2"/>
      </w:pPr>
      <w:bookmarkStart w:id="17" w:name="_Toc526893733"/>
      <w:r>
        <w:rPr>
          <w:rFonts w:hint="eastAsia"/>
        </w:rPr>
        <w:t>配置软件源</w:t>
      </w:r>
      <w:r w:rsidR="00B803A3">
        <w:rPr>
          <w:rFonts w:hint="eastAsia"/>
        </w:rPr>
        <w:t>并安装软件</w:t>
      </w:r>
      <w:bookmarkEnd w:id="17"/>
    </w:p>
    <w:p w14:paraId="77B447D0" w14:textId="77777777" w:rsidR="002F6662" w:rsidRDefault="002F6662" w:rsidP="00B803A3">
      <w:pPr>
        <w:pStyle w:val="11"/>
        <w:ind w:firstLine="420"/>
      </w:pPr>
      <w:r>
        <w:rPr>
          <w:rFonts w:hint="eastAsia"/>
        </w:rPr>
        <w:t>为了安装软件方便，我们需要将</w:t>
      </w:r>
      <w:r>
        <w:rPr>
          <w:rFonts w:hint="eastAsia"/>
        </w:rPr>
        <w:t>centos</w:t>
      </w:r>
      <w:r>
        <w:rPr>
          <w:rFonts w:hint="eastAsia"/>
        </w:rPr>
        <w:t>的光盘内容拷贝到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服务器本地目录，然后制作成本地</w:t>
      </w:r>
      <w:r>
        <w:rPr>
          <w:rFonts w:hint="eastAsia"/>
        </w:rPr>
        <w:t>yum</w:t>
      </w:r>
      <w:r>
        <w:rPr>
          <w:rFonts w:hint="eastAsia"/>
        </w:rPr>
        <w:t>源。</w:t>
      </w:r>
    </w:p>
    <w:p w14:paraId="5A33F604" w14:textId="77777777" w:rsidR="002F6662" w:rsidRDefault="002F6662" w:rsidP="00B803A3">
      <w:pPr>
        <w:pStyle w:val="11"/>
        <w:ind w:firstLine="420"/>
      </w:pPr>
      <w:r>
        <w:rPr>
          <w:rFonts w:hint="eastAsia"/>
        </w:rPr>
        <w:t>我们首先将</w:t>
      </w:r>
      <w:r>
        <w:rPr>
          <w:rFonts w:hint="eastAsia"/>
        </w:rPr>
        <w:t>iso</w:t>
      </w:r>
      <w:r>
        <w:rPr>
          <w:rFonts w:hint="eastAsia"/>
        </w:rPr>
        <w:t>挂在在虚拟机上（安装完成后，光盘会被弹出，所以需要我们重新挂载一次）</w:t>
      </w:r>
    </w:p>
    <w:p w14:paraId="1671D03F" w14:textId="77777777" w:rsidR="002F6662" w:rsidRPr="002F6662" w:rsidRDefault="002F6662" w:rsidP="00B803A3">
      <w:pPr>
        <w:pStyle w:val="11"/>
        <w:ind w:firstLine="420"/>
      </w:pPr>
      <w:r>
        <w:rPr>
          <w:noProof/>
        </w:rPr>
        <w:lastRenderedPageBreak/>
        <w:drawing>
          <wp:inline distT="0" distB="0" distL="0" distR="0" wp14:anchorId="4DD06B29" wp14:editId="4BA759CC">
            <wp:extent cx="4667596" cy="2711432"/>
            <wp:effectExtent l="0" t="0" r="635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91922" cy="2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BDBB" w14:textId="77777777" w:rsidR="005A7336" w:rsidRDefault="002F6662" w:rsidP="00B803A3">
      <w:pPr>
        <w:pStyle w:val="11"/>
        <w:ind w:firstLine="420"/>
      </w:pPr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完成光盘的插入</w:t>
      </w:r>
    </w:p>
    <w:p w14:paraId="12D1754B" w14:textId="77777777" w:rsidR="002F6662" w:rsidRDefault="009D5EA5" w:rsidP="00B803A3">
      <w:pPr>
        <w:pStyle w:val="11"/>
        <w:ind w:firstLine="420"/>
      </w:pPr>
      <w:r>
        <w:rPr>
          <w:rFonts w:hint="eastAsia"/>
        </w:rPr>
        <w:t>在</w:t>
      </w:r>
      <w:r>
        <w:rPr>
          <w:rFonts w:hint="eastAsia"/>
        </w:rPr>
        <w:t>putty</w:t>
      </w:r>
      <w:r>
        <w:rPr>
          <w:rFonts w:hint="eastAsia"/>
        </w:rPr>
        <w:t>中，进行以下操作：</w:t>
      </w:r>
    </w:p>
    <w:p w14:paraId="088D873B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将光盘</w:t>
      </w:r>
      <w:r>
        <w:rPr>
          <w:rFonts w:hint="eastAsia"/>
        </w:rPr>
        <w:t>mount</w:t>
      </w:r>
      <w:r>
        <w:rPr>
          <w:rFonts w:hint="eastAsia"/>
        </w:rPr>
        <w:t>到某个目录以便于读取内容</w:t>
      </w:r>
    </w:p>
    <w:p w14:paraId="388992C3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mount /dev/</w:t>
      </w:r>
      <w:proofErr w:type="spellStart"/>
      <w:r>
        <w:t>cdrom</w:t>
      </w:r>
      <w:proofErr w:type="spellEnd"/>
      <w:r>
        <w:t xml:space="preserve"> /</w:t>
      </w:r>
      <w:proofErr w:type="spellStart"/>
      <w:r>
        <w:t>mnt</w:t>
      </w:r>
      <w:proofErr w:type="spellEnd"/>
    </w:p>
    <w:p w14:paraId="10D022C0" w14:textId="77777777" w:rsidR="009D5EA5" w:rsidRDefault="009D5EA5" w:rsidP="00B803A3">
      <w:pPr>
        <w:pStyle w:val="af2"/>
        <w:ind w:right="420"/>
      </w:pPr>
      <w:r>
        <w:t>mount: /dev/sr0 is write-protected, mounting read-only</w:t>
      </w:r>
    </w:p>
    <w:p w14:paraId="1BD1E669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创建本地</w:t>
      </w:r>
      <w:r>
        <w:rPr>
          <w:rFonts w:hint="eastAsia"/>
        </w:rPr>
        <w:t>yum</w:t>
      </w:r>
      <w:r>
        <w:rPr>
          <w:rFonts w:hint="eastAsia"/>
        </w:rPr>
        <w:t>源的目录</w:t>
      </w:r>
    </w:p>
    <w:p w14:paraId="5E8108A2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/media/</w:t>
      </w:r>
      <w:proofErr w:type="spellStart"/>
      <w:r>
        <w:t>iso</w:t>
      </w:r>
      <w:proofErr w:type="spellEnd"/>
    </w:p>
    <w:p w14:paraId="17351B6D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将光盘内容全部拷贝到</w:t>
      </w:r>
      <w:r>
        <w:rPr>
          <w:rFonts w:hint="eastAsia"/>
        </w:rPr>
        <w:t>yum</w:t>
      </w:r>
      <w:r>
        <w:rPr>
          <w:rFonts w:hint="eastAsia"/>
        </w:rPr>
        <w:t>源目录中</w:t>
      </w:r>
    </w:p>
    <w:p w14:paraId="6B69DFA4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</w:t>
      </w:r>
      <w:proofErr w:type="spellStart"/>
      <w:r>
        <w:t>cp</w:t>
      </w:r>
      <w:proofErr w:type="spellEnd"/>
      <w:r>
        <w:t xml:space="preserve"> -a /</w:t>
      </w:r>
      <w:proofErr w:type="spellStart"/>
      <w:r>
        <w:t>mnt</w:t>
      </w:r>
      <w:proofErr w:type="spellEnd"/>
      <w:r>
        <w:t>/* /media/</w:t>
      </w:r>
      <w:proofErr w:type="spellStart"/>
      <w:r>
        <w:t>iso</w:t>
      </w:r>
      <w:proofErr w:type="spellEnd"/>
    </w:p>
    <w:p w14:paraId="57B57583" w14:textId="77777777" w:rsidR="009D5EA5" w:rsidRDefault="009D5EA5" w:rsidP="00B803A3">
      <w:pPr>
        <w:pStyle w:val="11"/>
        <w:ind w:firstLine="420"/>
      </w:pPr>
    </w:p>
    <w:p w14:paraId="676A01D2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可以查看拷贝到硬盘上的内容</w:t>
      </w:r>
    </w:p>
    <w:p w14:paraId="68D4D052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cd /media/</w:t>
      </w:r>
      <w:proofErr w:type="spellStart"/>
      <w:r>
        <w:t>iso</w:t>
      </w:r>
      <w:proofErr w:type="spellEnd"/>
      <w:r>
        <w:t>/</w:t>
      </w:r>
    </w:p>
    <w:p w14:paraId="4748BD5E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iso</w:t>
      </w:r>
      <w:proofErr w:type="spellEnd"/>
      <w:r>
        <w:t>]#</w:t>
      </w:r>
      <w:proofErr w:type="gramEnd"/>
      <w:r>
        <w:t xml:space="preserve"> ls</w:t>
      </w:r>
    </w:p>
    <w:p w14:paraId="4C95A859" w14:textId="77777777" w:rsidR="009D5EA5" w:rsidRDefault="009D5EA5" w:rsidP="00B803A3">
      <w:pPr>
        <w:pStyle w:val="af2"/>
        <w:ind w:right="420"/>
      </w:pPr>
      <w:proofErr w:type="spellStart"/>
      <w:r>
        <w:t>CentOS_</w:t>
      </w:r>
      <w:proofErr w:type="gramStart"/>
      <w:r>
        <w:t>BuildTag</w:t>
      </w:r>
      <w:proofErr w:type="spellEnd"/>
      <w:r>
        <w:t xml:space="preserve">  GPL</w:t>
      </w:r>
      <w:proofErr w:type="gramEnd"/>
      <w:r>
        <w:t xml:space="preserve">       </w:t>
      </w:r>
      <w:proofErr w:type="spellStart"/>
      <w:r>
        <w:t>LiveOS</w:t>
      </w:r>
      <w:proofErr w:type="spellEnd"/>
      <w:r>
        <w:t xml:space="preserve">    RPM-GPG-KEY-CentOS-7</w:t>
      </w:r>
    </w:p>
    <w:p w14:paraId="24683912" w14:textId="77777777" w:rsidR="009D5EA5" w:rsidRDefault="009D5EA5" w:rsidP="00B803A3">
      <w:pPr>
        <w:pStyle w:val="af2"/>
        <w:ind w:right="420"/>
      </w:pPr>
      <w:r>
        <w:t xml:space="preserve">EFI              images    </w:t>
      </w:r>
      <w:proofErr w:type="gramStart"/>
      <w:r>
        <w:t>Packages  RPM</w:t>
      </w:r>
      <w:proofErr w:type="gramEnd"/>
      <w:r>
        <w:t>-GPG-KEY-CentOS-Testing-7</w:t>
      </w:r>
    </w:p>
    <w:p w14:paraId="4D62401B" w14:textId="77777777" w:rsidR="009D5EA5" w:rsidRDefault="009D5EA5" w:rsidP="00B803A3">
      <w:pPr>
        <w:pStyle w:val="af2"/>
        <w:ind w:right="420"/>
      </w:pPr>
      <w:r>
        <w:t xml:space="preserve">EULA             </w:t>
      </w:r>
      <w:proofErr w:type="spellStart"/>
      <w:proofErr w:type="gramStart"/>
      <w:r>
        <w:t>isolinux</w:t>
      </w:r>
      <w:proofErr w:type="spellEnd"/>
      <w:r>
        <w:t xml:space="preserve">  </w:t>
      </w:r>
      <w:proofErr w:type="spellStart"/>
      <w:r>
        <w:t>repodata</w:t>
      </w:r>
      <w:proofErr w:type="spellEnd"/>
      <w:proofErr w:type="gramEnd"/>
      <w:r>
        <w:t xml:space="preserve">  TRANS.TBL</w:t>
      </w:r>
    </w:p>
    <w:p w14:paraId="4D421A1C" w14:textId="77777777" w:rsidR="009D5EA5" w:rsidRDefault="009D5EA5" w:rsidP="00B803A3">
      <w:pPr>
        <w:pStyle w:val="11"/>
        <w:ind w:firstLine="420"/>
      </w:pPr>
    </w:p>
    <w:p w14:paraId="7BF076E4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接下来创建</w:t>
      </w:r>
      <w:r>
        <w:rPr>
          <w:rFonts w:hint="eastAsia"/>
        </w:rPr>
        <w:t>yum</w:t>
      </w:r>
      <w:r>
        <w:rPr>
          <w:rFonts w:hint="eastAsia"/>
        </w:rPr>
        <w:t>源配置文件</w:t>
      </w:r>
    </w:p>
    <w:p w14:paraId="530DF70C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进入</w:t>
      </w:r>
      <w:r>
        <w:rPr>
          <w:rFonts w:hint="eastAsia"/>
        </w:rPr>
        <w:t>yum</w:t>
      </w:r>
      <w:r>
        <w:rPr>
          <w:rFonts w:hint="eastAsia"/>
        </w:rPr>
        <w:t>源配置文件目录</w:t>
      </w:r>
    </w:p>
    <w:p w14:paraId="59CB68B1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cd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</w:p>
    <w:p w14:paraId="6B7C2644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ls</w:t>
      </w:r>
    </w:p>
    <w:p w14:paraId="14D4E1FC" w14:textId="77777777" w:rsidR="009D5EA5" w:rsidRDefault="009D5EA5" w:rsidP="00B803A3">
      <w:pPr>
        <w:pStyle w:val="af2"/>
        <w:ind w:right="420"/>
      </w:pPr>
      <w:r>
        <w:t>CentOS-</w:t>
      </w:r>
      <w:proofErr w:type="spellStart"/>
      <w:proofErr w:type="gramStart"/>
      <w:r>
        <w:t>Base.repo</w:t>
      </w:r>
      <w:proofErr w:type="spellEnd"/>
      <w:r>
        <w:t xml:space="preserve">  CentOS</w:t>
      </w:r>
      <w:proofErr w:type="gramEnd"/>
      <w:r>
        <w:t>-</w:t>
      </w:r>
      <w:proofErr w:type="spellStart"/>
      <w:r>
        <w:t>Debuginfo.repo</w:t>
      </w:r>
      <w:proofErr w:type="spellEnd"/>
      <w:r>
        <w:t xml:space="preserve">  CentOS-</w:t>
      </w:r>
      <w:proofErr w:type="spellStart"/>
      <w:r>
        <w:t>Media.repo</w:t>
      </w:r>
      <w:proofErr w:type="spellEnd"/>
      <w:r>
        <w:t xml:space="preserve">    CentOS-</w:t>
      </w:r>
      <w:proofErr w:type="spellStart"/>
      <w:r>
        <w:t>Vault.repo</w:t>
      </w:r>
      <w:proofErr w:type="spellEnd"/>
    </w:p>
    <w:p w14:paraId="45EE4DF3" w14:textId="77777777" w:rsidR="009D5EA5" w:rsidRDefault="009D5EA5" w:rsidP="00B803A3">
      <w:pPr>
        <w:pStyle w:val="af2"/>
        <w:ind w:right="420"/>
      </w:pPr>
      <w:r>
        <w:t>CentOS-</w:t>
      </w:r>
      <w:proofErr w:type="spellStart"/>
      <w:proofErr w:type="gramStart"/>
      <w:r>
        <w:t>CR.repo</w:t>
      </w:r>
      <w:proofErr w:type="spellEnd"/>
      <w:proofErr w:type="gramEnd"/>
      <w:r>
        <w:t xml:space="preserve">    CentOS-</w:t>
      </w:r>
      <w:proofErr w:type="spellStart"/>
      <w:r>
        <w:t>fasttrack.repo</w:t>
      </w:r>
      <w:proofErr w:type="spellEnd"/>
      <w:r>
        <w:t xml:space="preserve">  CentOS-</w:t>
      </w:r>
      <w:proofErr w:type="spellStart"/>
      <w:r>
        <w:t>Sources.repo</w:t>
      </w:r>
      <w:proofErr w:type="spellEnd"/>
    </w:p>
    <w:p w14:paraId="62312F1A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lastRenderedPageBreak/>
        <w:t>系统默认有很多的</w:t>
      </w:r>
      <w:r>
        <w:rPr>
          <w:rFonts w:hint="eastAsia"/>
        </w:rPr>
        <w:t>yum</w:t>
      </w:r>
      <w:r>
        <w:rPr>
          <w:rFonts w:hint="eastAsia"/>
        </w:rPr>
        <w:t>源，都指向公网的</w:t>
      </w:r>
      <w:r>
        <w:rPr>
          <w:rFonts w:hint="eastAsia"/>
        </w:rPr>
        <w:t>centos</w:t>
      </w:r>
      <w:r>
        <w:rPr>
          <w:rFonts w:hint="eastAsia"/>
        </w:rPr>
        <w:t>网站，由于我们的虚拟机无法访问公网，所以，我们先删除这些</w:t>
      </w:r>
      <w:r>
        <w:rPr>
          <w:rFonts w:hint="eastAsia"/>
        </w:rPr>
        <w:t>yum</w:t>
      </w:r>
      <w:r>
        <w:rPr>
          <w:rFonts w:hint="eastAsia"/>
        </w:rPr>
        <w:t>源配置</w:t>
      </w:r>
    </w:p>
    <w:p w14:paraId="13E8F1C2" w14:textId="77777777" w:rsidR="009D5EA5" w:rsidRDefault="009D5EA5" w:rsidP="00B803A3">
      <w:pPr>
        <w:pStyle w:val="11"/>
        <w:ind w:firstLine="420"/>
      </w:pPr>
    </w:p>
    <w:p w14:paraId="6A8F55DF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 xml:space="preserve">]# </w:t>
      </w:r>
      <w:proofErr w:type="spellStart"/>
      <w:r>
        <w:t>rm</w:t>
      </w:r>
      <w:proofErr w:type="spellEnd"/>
      <w:r>
        <w:t xml:space="preserve"> -f CentOS-*</w:t>
      </w:r>
    </w:p>
    <w:p w14:paraId="17DE4746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然后创建本地目录的</w:t>
      </w:r>
      <w:r>
        <w:rPr>
          <w:rFonts w:hint="eastAsia"/>
        </w:rPr>
        <w:t>yum</w:t>
      </w:r>
      <w:r>
        <w:rPr>
          <w:rFonts w:hint="eastAsia"/>
        </w:rPr>
        <w:t>源配置文件</w:t>
      </w:r>
    </w:p>
    <w:p w14:paraId="4560F430" w14:textId="77777777" w:rsidR="009D5EA5" w:rsidRDefault="009D5EA5" w:rsidP="00B803A3">
      <w:pPr>
        <w:pStyle w:val="11"/>
        <w:ind w:firstLine="420"/>
      </w:pPr>
    </w:p>
    <w:p w14:paraId="3384B246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 xml:space="preserve">]# </w:t>
      </w:r>
      <w:r>
        <w:rPr>
          <w:rFonts w:hint="eastAsia"/>
        </w:rPr>
        <w:t>vi</w:t>
      </w:r>
      <w:r>
        <w:t xml:space="preserve"> centos7-dvd.repo</w:t>
      </w:r>
    </w:p>
    <w:p w14:paraId="04B8034C" w14:textId="77777777" w:rsidR="009D5EA5" w:rsidRPr="009D5EA5" w:rsidRDefault="009D5EA5" w:rsidP="00B803A3">
      <w:pPr>
        <w:pStyle w:val="11"/>
        <w:ind w:firstLine="420"/>
      </w:pPr>
      <w:r>
        <w:rPr>
          <w:rFonts w:hint="eastAsia"/>
        </w:rPr>
        <w:t>内容为：</w:t>
      </w:r>
    </w:p>
    <w:p w14:paraId="22632240" w14:textId="77777777" w:rsidR="009D5EA5" w:rsidRDefault="009D5EA5" w:rsidP="00B803A3">
      <w:pPr>
        <w:pStyle w:val="af2"/>
        <w:ind w:right="420"/>
      </w:pPr>
      <w:r>
        <w:t>[centos7-dvd]</w:t>
      </w:r>
    </w:p>
    <w:p w14:paraId="5025A819" w14:textId="77777777" w:rsidR="009D5EA5" w:rsidRDefault="009D5EA5" w:rsidP="00B803A3">
      <w:pPr>
        <w:pStyle w:val="af2"/>
        <w:ind w:right="420"/>
      </w:pPr>
      <w:r>
        <w:t xml:space="preserve">name=centos </w:t>
      </w:r>
      <w:proofErr w:type="spellStart"/>
      <w:r>
        <w:t>dvd</w:t>
      </w:r>
      <w:proofErr w:type="spellEnd"/>
      <w:r>
        <w:t xml:space="preserve"> 7</w:t>
      </w:r>
    </w:p>
    <w:p w14:paraId="4FAE9F6C" w14:textId="77777777" w:rsidR="009D5EA5" w:rsidRDefault="009D5EA5" w:rsidP="00B803A3">
      <w:pPr>
        <w:pStyle w:val="af2"/>
        <w:ind w:right="420"/>
      </w:pPr>
      <w:proofErr w:type="spellStart"/>
      <w:r>
        <w:t>baseurl</w:t>
      </w:r>
      <w:proofErr w:type="spellEnd"/>
      <w:r>
        <w:t>=file:///media/iso/</w:t>
      </w:r>
    </w:p>
    <w:p w14:paraId="7926D1FD" w14:textId="77777777" w:rsidR="009D5EA5" w:rsidRDefault="009D5EA5" w:rsidP="00B803A3">
      <w:pPr>
        <w:pStyle w:val="af2"/>
        <w:ind w:right="420"/>
      </w:pPr>
      <w:proofErr w:type="spellStart"/>
      <w:r>
        <w:t>gpgcheck</w:t>
      </w:r>
      <w:proofErr w:type="spellEnd"/>
      <w:r>
        <w:t>=0</w:t>
      </w:r>
    </w:p>
    <w:p w14:paraId="6152DC5B" w14:textId="77777777" w:rsidR="009D5EA5" w:rsidRPr="009F6043" w:rsidRDefault="009D5EA5" w:rsidP="00B803A3">
      <w:pPr>
        <w:pStyle w:val="af2"/>
        <w:ind w:right="420"/>
      </w:pPr>
      <w:r>
        <w:t>enabled=1</w:t>
      </w:r>
    </w:p>
    <w:p w14:paraId="42DC7C3B" w14:textId="77777777" w:rsidR="00130E20" w:rsidRDefault="009D5EA5" w:rsidP="00B803A3">
      <w:pPr>
        <w:pStyle w:val="11"/>
        <w:ind w:firstLine="420"/>
      </w:pPr>
      <w:r>
        <w:rPr>
          <w:rFonts w:hint="eastAsia"/>
        </w:rPr>
        <w:t>保存退出后，更新</w:t>
      </w:r>
      <w:r>
        <w:rPr>
          <w:rFonts w:hint="eastAsia"/>
        </w:rPr>
        <w:t>yum</w:t>
      </w:r>
      <w:r>
        <w:rPr>
          <w:rFonts w:hint="eastAsia"/>
        </w:rPr>
        <w:t>信息</w:t>
      </w:r>
    </w:p>
    <w:p w14:paraId="1F96AFDD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yum clean all</w:t>
      </w:r>
    </w:p>
    <w:p w14:paraId="72E56F40" w14:textId="77777777" w:rsidR="009D5EA5" w:rsidRDefault="009D5EA5" w:rsidP="00B803A3">
      <w:pPr>
        <w:pStyle w:val="af2"/>
        <w:ind w:right="420"/>
      </w:pPr>
      <w:r>
        <w:t xml:space="preserve">Loaded plugins: </w:t>
      </w:r>
      <w:proofErr w:type="spellStart"/>
      <w:r>
        <w:t>fastestmirror</w:t>
      </w:r>
      <w:proofErr w:type="spellEnd"/>
      <w:r>
        <w:t xml:space="preserve">, </w:t>
      </w:r>
      <w:proofErr w:type="spellStart"/>
      <w:r>
        <w:t>langpacks</w:t>
      </w:r>
      <w:proofErr w:type="spellEnd"/>
    </w:p>
    <w:p w14:paraId="66E9CC67" w14:textId="77777777" w:rsidR="009D5EA5" w:rsidRDefault="009D5EA5" w:rsidP="00B803A3">
      <w:pPr>
        <w:pStyle w:val="af2"/>
        <w:ind w:right="420"/>
      </w:pPr>
      <w:r>
        <w:t>Cleaning repos: centos7-dvd</w:t>
      </w:r>
    </w:p>
    <w:p w14:paraId="325389D3" w14:textId="77777777" w:rsidR="009D5EA5" w:rsidRDefault="009D5EA5" w:rsidP="00B803A3">
      <w:pPr>
        <w:pStyle w:val="af2"/>
        <w:ind w:right="420"/>
      </w:pPr>
      <w:r>
        <w:t>Cleaning up everything</w:t>
      </w:r>
    </w:p>
    <w:p w14:paraId="49DB2789" w14:textId="77777777" w:rsidR="009D5EA5" w:rsidRDefault="009D5EA5" w:rsidP="00B803A3">
      <w:pPr>
        <w:pStyle w:val="af2"/>
        <w:ind w:right="420"/>
      </w:pPr>
      <w:r>
        <w:t>Maybe you want: rm -rf /var/cache/yum, to also free up space taken by orphaned data from disabled or removed repos</w:t>
      </w:r>
    </w:p>
    <w:p w14:paraId="7788A256" w14:textId="77777777" w:rsidR="009D5EA5" w:rsidRDefault="009D5EA5" w:rsidP="00B803A3">
      <w:pPr>
        <w:pStyle w:val="af2"/>
        <w:ind w:right="420"/>
      </w:pPr>
      <w:r>
        <w:t>Cleaning up list of fastest mirrors</w:t>
      </w:r>
    </w:p>
    <w:p w14:paraId="4FC8A8D7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yum list</w:t>
      </w:r>
    </w:p>
    <w:p w14:paraId="600213A6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查看</w:t>
      </w:r>
      <w:r>
        <w:rPr>
          <w:rFonts w:hint="eastAsia"/>
        </w:rPr>
        <w:t>yum</w:t>
      </w:r>
      <w:r>
        <w:t xml:space="preserve"> list</w:t>
      </w:r>
      <w:r>
        <w:rPr>
          <w:rFonts w:hint="eastAsia"/>
        </w:rPr>
        <w:t>命令的输入中，如果有</w:t>
      </w:r>
    </w:p>
    <w:p w14:paraId="4AB8B573" w14:textId="77777777" w:rsidR="009D5EA5" w:rsidRDefault="009D5EA5" w:rsidP="00B803A3">
      <w:pPr>
        <w:pStyle w:val="af2"/>
        <w:ind w:right="420"/>
      </w:pPr>
      <w:r>
        <w:t>zlib-devel.x86_64                         1.2.7-17.el7               centos7-dvd</w:t>
      </w:r>
    </w:p>
    <w:p w14:paraId="2B15D711" w14:textId="77777777" w:rsidR="009D5EA5" w:rsidRDefault="009D5EA5" w:rsidP="00B803A3">
      <w:pPr>
        <w:pStyle w:val="af2"/>
        <w:ind w:right="420"/>
      </w:pPr>
      <w:r>
        <w:t>zsh.x86_64                                5.0.2-28.el7               centos7-dvd</w:t>
      </w:r>
    </w:p>
    <w:p w14:paraId="7FE87C4A" w14:textId="77777777" w:rsidR="00130E20" w:rsidRDefault="009D5EA5" w:rsidP="00B803A3">
      <w:pPr>
        <w:pStyle w:val="af2"/>
        <w:ind w:right="420"/>
      </w:pPr>
      <w:r>
        <w:t>zziplib.x86_64                            0.13.62-5.el7              centos7-dvd</w:t>
      </w:r>
    </w:p>
    <w:p w14:paraId="14F53047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这样的内容，表示配置成功</w:t>
      </w:r>
    </w:p>
    <w:p w14:paraId="1D49BDFB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接下来我们尝试安装一个叫</w:t>
      </w:r>
      <w:r>
        <w:rPr>
          <w:rFonts w:hint="eastAsia"/>
        </w:rPr>
        <w:t>tree</w:t>
      </w:r>
      <w:r>
        <w:rPr>
          <w:rFonts w:hint="eastAsia"/>
        </w:rPr>
        <w:t>的程序，可以显示目录的层级结构</w:t>
      </w:r>
    </w:p>
    <w:p w14:paraId="310A03C7" w14:textId="77777777" w:rsidR="009D5EA5" w:rsidRDefault="009D5EA5" w:rsidP="00B803A3">
      <w:pPr>
        <w:pStyle w:val="11"/>
        <w:ind w:firstLine="420"/>
      </w:pPr>
    </w:p>
    <w:p w14:paraId="683FA89B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yum list |grep tree</w:t>
      </w:r>
    </w:p>
    <w:p w14:paraId="6D342ECD" w14:textId="77777777" w:rsidR="009D5EA5" w:rsidRDefault="009D5EA5" w:rsidP="00B803A3">
      <w:pPr>
        <w:pStyle w:val="af2"/>
        <w:ind w:right="420"/>
      </w:pPr>
      <w:proofErr w:type="spellStart"/>
      <w:r>
        <w:t>texlive-pst-</w:t>
      </w:r>
      <w:proofErr w:type="gramStart"/>
      <w:r>
        <w:t>tree.noarch</w:t>
      </w:r>
      <w:proofErr w:type="spellEnd"/>
      <w:proofErr w:type="gramEnd"/>
      <w:r>
        <w:t xml:space="preserve">                   2:svn24142.1.12-38.el7     centos7-dvd</w:t>
      </w:r>
    </w:p>
    <w:p w14:paraId="05F46F47" w14:textId="77777777" w:rsidR="009D5EA5" w:rsidRDefault="009D5EA5" w:rsidP="00B803A3">
      <w:pPr>
        <w:pStyle w:val="af2"/>
        <w:ind w:right="420"/>
      </w:pPr>
      <w:r>
        <w:t>tree.x86_64                               1.6.0-10.el7               centos7-dvd</w:t>
      </w:r>
    </w:p>
    <w:p w14:paraId="0D5DB390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tree</w:t>
      </w:r>
      <w:r>
        <w:rPr>
          <w:rFonts w:hint="eastAsia"/>
        </w:rPr>
        <w:t>这个程序是第二个软件包提供的，我们直接安装它</w:t>
      </w:r>
    </w:p>
    <w:p w14:paraId="5EBE5AB3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yum.repos</w:t>
      </w:r>
      <w:proofErr w:type="gramEnd"/>
      <w:r>
        <w:t>.d</w:t>
      </w:r>
      <w:proofErr w:type="spellEnd"/>
      <w:r>
        <w:t>]# yum install tree</w:t>
      </w:r>
    </w:p>
    <w:p w14:paraId="47AA787E" w14:textId="77777777" w:rsidR="009D5EA5" w:rsidRDefault="009D5EA5" w:rsidP="00B803A3">
      <w:pPr>
        <w:pStyle w:val="af2"/>
        <w:ind w:right="420"/>
      </w:pPr>
      <w:r>
        <w:t xml:space="preserve">Loaded plugins: </w:t>
      </w:r>
      <w:proofErr w:type="spellStart"/>
      <w:r>
        <w:t>fastestmirror</w:t>
      </w:r>
      <w:proofErr w:type="spellEnd"/>
      <w:r>
        <w:t xml:space="preserve">, </w:t>
      </w:r>
      <w:proofErr w:type="spellStart"/>
      <w:r>
        <w:t>langpacks</w:t>
      </w:r>
      <w:proofErr w:type="spellEnd"/>
    </w:p>
    <w:p w14:paraId="71DD5017" w14:textId="77777777" w:rsidR="009D5EA5" w:rsidRDefault="009D5EA5" w:rsidP="00B803A3">
      <w:pPr>
        <w:pStyle w:val="af2"/>
        <w:ind w:right="420"/>
      </w:pPr>
      <w:r>
        <w:lastRenderedPageBreak/>
        <w:t xml:space="preserve">Loading mirror speeds from cached </w:t>
      </w:r>
      <w:proofErr w:type="spellStart"/>
      <w:r>
        <w:t>hostfile</w:t>
      </w:r>
      <w:proofErr w:type="spellEnd"/>
    </w:p>
    <w:p w14:paraId="525665C9" w14:textId="77777777" w:rsidR="009D5EA5" w:rsidRDefault="009D5EA5" w:rsidP="00B803A3">
      <w:pPr>
        <w:pStyle w:val="af2"/>
        <w:ind w:right="420"/>
      </w:pPr>
      <w:r>
        <w:t>Resolving Dependencies</w:t>
      </w:r>
    </w:p>
    <w:p w14:paraId="578BAB5B" w14:textId="77777777" w:rsidR="009D5EA5" w:rsidRDefault="009D5EA5" w:rsidP="00B803A3">
      <w:pPr>
        <w:pStyle w:val="af2"/>
        <w:ind w:right="420"/>
      </w:pPr>
      <w:r>
        <w:t>--&gt; Running transaction check</w:t>
      </w:r>
    </w:p>
    <w:p w14:paraId="2439AC02" w14:textId="77777777" w:rsidR="009D5EA5" w:rsidRDefault="009D5EA5" w:rsidP="00B803A3">
      <w:pPr>
        <w:pStyle w:val="af2"/>
        <w:ind w:right="420"/>
      </w:pPr>
      <w:r>
        <w:t xml:space="preserve">---&gt; Package tree.x86_64 </w:t>
      </w:r>
      <w:proofErr w:type="gramStart"/>
      <w:r>
        <w:t>0:1.6.0-10.el7</w:t>
      </w:r>
      <w:proofErr w:type="gramEnd"/>
      <w:r>
        <w:t xml:space="preserve"> will be installed</w:t>
      </w:r>
    </w:p>
    <w:p w14:paraId="53889C6C" w14:textId="77777777" w:rsidR="009D5EA5" w:rsidRDefault="009D5EA5" w:rsidP="00B803A3">
      <w:pPr>
        <w:pStyle w:val="af2"/>
        <w:ind w:right="420"/>
      </w:pPr>
      <w:r>
        <w:t>--&gt; Finished Dependency Resolution</w:t>
      </w:r>
    </w:p>
    <w:p w14:paraId="3AE5B0F4" w14:textId="77777777" w:rsidR="009D5EA5" w:rsidRDefault="009D5EA5" w:rsidP="00B803A3">
      <w:pPr>
        <w:pStyle w:val="af2"/>
        <w:ind w:right="420"/>
      </w:pPr>
    </w:p>
    <w:p w14:paraId="18C252B1" w14:textId="77777777" w:rsidR="009D5EA5" w:rsidRDefault="009D5EA5" w:rsidP="00B803A3">
      <w:pPr>
        <w:pStyle w:val="af2"/>
        <w:ind w:right="420"/>
      </w:pPr>
      <w:r>
        <w:t>Dependencies Resolved</w:t>
      </w:r>
    </w:p>
    <w:p w14:paraId="71EAFFCD" w14:textId="77777777" w:rsidR="009D5EA5" w:rsidRDefault="009D5EA5" w:rsidP="00B803A3">
      <w:pPr>
        <w:pStyle w:val="af2"/>
        <w:ind w:right="420"/>
      </w:pPr>
    </w:p>
    <w:p w14:paraId="5F6461D1" w14:textId="77777777" w:rsidR="009D5EA5" w:rsidRDefault="009D5EA5" w:rsidP="00B803A3">
      <w:pPr>
        <w:pStyle w:val="af2"/>
        <w:ind w:right="420"/>
      </w:pPr>
      <w:r>
        <w:t>================================================================================</w:t>
      </w:r>
    </w:p>
    <w:p w14:paraId="290982FE" w14:textId="77777777" w:rsidR="009D5EA5" w:rsidRDefault="009D5EA5" w:rsidP="00B803A3">
      <w:pPr>
        <w:pStyle w:val="af2"/>
        <w:ind w:right="420"/>
      </w:pPr>
      <w:r>
        <w:t xml:space="preserve"> Package       Arch            Version               Repository            Size</w:t>
      </w:r>
    </w:p>
    <w:p w14:paraId="6CF30B9C" w14:textId="77777777" w:rsidR="009D5EA5" w:rsidRDefault="009D5EA5" w:rsidP="00B803A3">
      <w:pPr>
        <w:pStyle w:val="af2"/>
        <w:ind w:right="420"/>
      </w:pPr>
      <w:r>
        <w:t>================================================================================</w:t>
      </w:r>
    </w:p>
    <w:p w14:paraId="4311487F" w14:textId="77777777" w:rsidR="009D5EA5" w:rsidRDefault="009D5EA5" w:rsidP="00B803A3">
      <w:pPr>
        <w:pStyle w:val="af2"/>
        <w:ind w:right="420"/>
      </w:pPr>
      <w:r>
        <w:t>Installing:</w:t>
      </w:r>
    </w:p>
    <w:p w14:paraId="09170E7A" w14:textId="77777777" w:rsidR="009D5EA5" w:rsidRDefault="009D5EA5" w:rsidP="00B803A3">
      <w:pPr>
        <w:pStyle w:val="af2"/>
        <w:ind w:right="420"/>
      </w:pPr>
      <w:r>
        <w:t xml:space="preserve"> tree          x86_64          1.6.0-10.el7          centos7-dvd           46 k</w:t>
      </w:r>
    </w:p>
    <w:p w14:paraId="549305BB" w14:textId="77777777" w:rsidR="009D5EA5" w:rsidRDefault="009D5EA5" w:rsidP="00B803A3">
      <w:pPr>
        <w:pStyle w:val="af2"/>
        <w:ind w:right="420"/>
      </w:pPr>
    </w:p>
    <w:p w14:paraId="274FC59B" w14:textId="77777777" w:rsidR="009D5EA5" w:rsidRDefault="009D5EA5" w:rsidP="00B803A3">
      <w:pPr>
        <w:pStyle w:val="af2"/>
        <w:ind w:right="420"/>
      </w:pPr>
      <w:r>
        <w:t>Transaction Summary</w:t>
      </w:r>
    </w:p>
    <w:p w14:paraId="3A5C89A6" w14:textId="77777777" w:rsidR="009D5EA5" w:rsidRDefault="009D5EA5" w:rsidP="00B803A3">
      <w:pPr>
        <w:pStyle w:val="af2"/>
        <w:ind w:right="420"/>
      </w:pPr>
      <w:r>
        <w:t>================================================================================</w:t>
      </w:r>
    </w:p>
    <w:p w14:paraId="0B1983F1" w14:textId="77777777" w:rsidR="009D5EA5" w:rsidRDefault="009D5EA5" w:rsidP="00B803A3">
      <w:pPr>
        <w:pStyle w:val="af2"/>
        <w:ind w:right="420"/>
      </w:pPr>
      <w:proofErr w:type="gramStart"/>
      <w:r>
        <w:t>Install  1</w:t>
      </w:r>
      <w:proofErr w:type="gramEnd"/>
      <w:r>
        <w:t xml:space="preserve"> Package</w:t>
      </w:r>
    </w:p>
    <w:p w14:paraId="6CE777D5" w14:textId="77777777" w:rsidR="009D5EA5" w:rsidRDefault="009D5EA5" w:rsidP="00B803A3">
      <w:pPr>
        <w:pStyle w:val="af2"/>
        <w:ind w:right="420"/>
      </w:pPr>
    </w:p>
    <w:p w14:paraId="06ED2AEE" w14:textId="77777777" w:rsidR="009D5EA5" w:rsidRDefault="009D5EA5" w:rsidP="00B803A3">
      <w:pPr>
        <w:pStyle w:val="af2"/>
        <w:ind w:right="420"/>
      </w:pPr>
      <w:r>
        <w:t>Total download size: 46 k</w:t>
      </w:r>
    </w:p>
    <w:p w14:paraId="5394AC60" w14:textId="77777777" w:rsidR="009D5EA5" w:rsidRDefault="009D5EA5" w:rsidP="00B803A3">
      <w:pPr>
        <w:pStyle w:val="af2"/>
        <w:ind w:right="420"/>
      </w:pPr>
      <w:r>
        <w:t>Installed size: 87 k</w:t>
      </w:r>
    </w:p>
    <w:p w14:paraId="09A5B665" w14:textId="77777777" w:rsidR="009D5EA5" w:rsidRDefault="009D5EA5" w:rsidP="00B803A3">
      <w:pPr>
        <w:pStyle w:val="af2"/>
        <w:ind w:right="420"/>
      </w:pPr>
      <w:r>
        <w:t>Is this ok [y/d/N]: y</w:t>
      </w:r>
    </w:p>
    <w:p w14:paraId="3552FA2A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这里输入</w:t>
      </w:r>
      <w:r>
        <w:rPr>
          <w:rFonts w:hint="eastAsia"/>
        </w:rPr>
        <w:t>y</w:t>
      </w:r>
      <w:r>
        <w:rPr>
          <w:rFonts w:hint="eastAsia"/>
        </w:rPr>
        <w:t>，同意安装</w:t>
      </w:r>
    </w:p>
    <w:p w14:paraId="4B53DCF2" w14:textId="77777777" w:rsidR="009D5EA5" w:rsidRDefault="009D5EA5" w:rsidP="00B803A3">
      <w:pPr>
        <w:pStyle w:val="af2"/>
        <w:ind w:right="420"/>
      </w:pPr>
      <w:r>
        <w:t>Downloading packages:</w:t>
      </w:r>
    </w:p>
    <w:p w14:paraId="6B5018E3" w14:textId="77777777" w:rsidR="009D5EA5" w:rsidRDefault="009D5EA5" w:rsidP="00B803A3">
      <w:pPr>
        <w:pStyle w:val="af2"/>
        <w:ind w:right="420"/>
      </w:pPr>
      <w:r>
        <w:t>Running transaction check</w:t>
      </w:r>
    </w:p>
    <w:p w14:paraId="7AD7A8A8" w14:textId="77777777" w:rsidR="009D5EA5" w:rsidRDefault="009D5EA5" w:rsidP="00B803A3">
      <w:pPr>
        <w:pStyle w:val="af2"/>
        <w:ind w:right="420"/>
      </w:pPr>
      <w:r>
        <w:t>Running transaction test</w:t>
      </w:r>
    </w:p>
    <w:p w14:paraId="3E6E4053" w14:textId="77777777" w:rsidR="009D5EA5" w:rsidRDefault="009D5EA5" w:rsidP="00B803A3">
      <w:pPr>
        <w:pStyle w:val="af2"/>
        <w:ind w:right="420"/>
      </w:pPr>
      <w:r>
        <w:t>Transaction test succeeded</w:t>
      </w:r>
    </w:p>
    <w:p w14:paraId="26A67D68" w14:textId="77777777" w:rsidR="009D5EA5" w:rsidRDefault="009D5EA5" w:rsidP="00B803A3">
      <w:pPr>
        <w:pStyle w:val="af2"/>
        <w:ind w:right="420"/>
      </w:pPr>
      <w:r>
        <w:t>Running transaction</w:t>
      </w:r>
    </w:p>
    <w:p w14:paraId="5C25BCAC" w14:textId="77777777" w:rsidR="009D5EA5" w:rsidRDefault="009D5EA5" w:rsidP="00B803A3">
      <w:pPr>
        <w:pStyle w:val="af2"/>
        <w:ind w:right="420"/>
      </w:pPr>
      <w:r>
        <w:t xml:space="preserve">  </w:t>
      </w:r>
      <w:proofErr w:type="gramStart"/>
      <w:r>
        <w:t>Installing :</w:t>
      </w:r>
      <w:proofErr w:type="gramEnd"/>
      <w:r>
        <w:t xml:space="preserve"> tree-1.6.0-10.el7.x86_64                                     1/1</w:t>
      </w:r>
    </w:p>
    <w:p w14:paraId="2EC3EDAC" w14:textId="77777777" w:rsidR="009D5EA5" w:rsidRDefault="009D5EA5" w:rsidP="00B803A3">
      <w:pPr>
        <w:pStyle w:val="af2"/>
        <w:ind w:right="420"/>
      </w:pPr>
      <w:r>
        <w:t xml:space="preserve">  </w:t>
      </w:r>
      <w:proofErr w:type="gramStart"/>
      <w:r>
        <w:t>Verifying  :</w:t>
      </w:r>
      <w:proofErr w:type="gramEnd"/>
      <w:r>
        <w:t xml:space="preserve"> tree-1.6.0-10.el7.x86_64                                     1/1</w:t>
      </w:r>
    </w:p>
    <w:p w14:paraId="2D81BB7F" w14:textId="77777777" w:rsidR="009D5EA5" w:rsidRDefault="009D5EA5" w:rsidP="00B803A3">
      <w:pPr>
        <w:pStyle w:val="af2"/>
        <w:ind w:right="420"/>
      </w:pPr>
    </w:p>
    <w:p w14:paraId="6502D312" w14:textId="77777777" w:rsidR="009D5EA5" w:rsidRDefault="009D5EA5" w:rsidP="00B803A3">
      <w:pPr>
        <w:pStyle w:val="af2"/>
        <w:ind w:right="420"/>
      </w:pPr>
      <w:r>
        <w:t>Installed:</w:t>
      </w:r>
    </w:p>
    <w:p w14:paraId="386854DF" w14:textId="77777777" w:rsidR="009D5EA5" w:rsidRDefault="009D5EA5" w:rsidP="00B803A3">
      <w:pPr>
        <w:pStyle w:val="af2"/>
        <w:ind w:right="420"/>
      </w:pPr>
      <w:r>
        <w:t xml:space="preserve">  tree.x86_64 </w:t>
      </w:r>
      <w:proofErr w:type="gramStart"/>
      <w:r>
        <w:t>0:1.6.0-10.el7</w:t>
      </w:r>
      <w:proofErr w:type="gramEnd"/>
    </w:p>
    <w:p w14:paraId="158CC81B" w14:textId="77777777" w:rsidR="009D5EA5" w:rsidRDefault="009D5EA5" w:rsidP="00B803A3">
      <w:pPr>
        <w:pStyle w:val="af2"/>
        <w:ind w:right="420"/>
      </w:pPr>
    </w:p>
    <w:p w14:paraId="54E56629" w14:textId="77777777" w:rsidR="009D5EA5" w:rsidRDefault="009D5EA5" w:rsidP="00B803A3">
      <w:pPr>
        <w:pStyle w:val="af2"/>
        <w:ind w:right="420"/>
      </w:pPr>
      <w:r>
        <w:t>Complete!</w:t>
      </w:r>
    </w:p>
    <w:p w14:paraId="7F8D0F21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安装成功</w:t>
      </w:r>
    </w:p>
    <w:p w14:paraId="618A55D4" w14:textId="77777777" w:rsidR="009D5EA5" w:rsidRDefault="009D5EA5" w:rsidP="00B803A3">
      <w:pPr>
        <w:pStyle w:val="11"/>
        <w:ind w:firstLine="420"/>
      </w:pPr>
      <w:r>
        <w:rPr>
          <w:rFonts w:hint="eastAsia"/>
        </w:rPr>
        <w:t>我们尝试一下</w:t>
      </w:r>
      <w:r>
        <w:rPr>
          <w:rFonts w:hint="eastAsia"/>
        </w:rPr>
        <w:t>tree</w:t>
      </w:r>
      <w:r>
        <w:rPr>
          <w:rFonts w:hint="eastAsia"/>
        </w:rPr>
        <w:t>的用法</w:t>
      </w:r>
    </w:p>
    <w:p w14:paraId="130B9523" w14:textId="77777777" w:rsidR="009D5EA5" w:rsidRDefault="009D5EA5" w:rsidP="00B803A3">
      <w:pPr>
        <w:pStyle w:val="af2"/>
        <w:ind w:right="420"/>
      </w:pPr>
      <w:r>
        <w:lastRenderedPageBreak/>
        <w:t>[</w:t>
      </w:r>
      <w:proofErr w:type="spellStart"/>
      <w:r>
        <w:t>root@linux-test</w:t>
      </w:r>
      <w:proofErr w:type="spellEnd"/>
      <w:r>
        <w:t xml:space="preserve"> </w:t>
      </w:r>
      <w:proofErr w:type="spellStart"/>
      <w:proofErr w:type="gramStart"/>
      <w:r>
        <w:t>var</w:t>
      </w:r>
      <w:proofErr w:type="spellEnd"/>
      <w:r>
        <w:t>]#</w:t>
      </w:r>
      <w:proofErr w:type="gramEnd"/>
      <w:r>
        <w:t xml:space="preserve"> cd /</w:t>
      </w:r>
      <w:proofErr w:type="spellStart"/>
      <w:r>
        <w:t>var</w:t>
      </w:r>
      <w:proofErr w:type="spellEnd"/>
      <w:r>
        <w:t>/log</w:t>
      </w:r>
    </w:p>
    <w:p w14:paraId="3E652181" w14:textId="77777777" w:rsidR="009D5EA5" w:rsidRDefault="009D5EA5" w:rsidP="00B803A3">
      <w:pPr>
        <w:pStyle w:val="af2"/>
        <w:ind w:right="420"/>
      </w:pPr>
      <w:r>
        <w:t>[</w:t>
      </w:r>
      <w:proofErr w:type="spellStart"/>
      <w:r>
        <w:t>root@linux-test</w:t>
      </w:r>
      <w:proofErr w:type="spellEnd"/>
      <w:r>
        <w:t xml:space="preserve"> </w:t>
      </w:r>
      <w:proofErr w:type="gramStart"/>
      <w:r>
        <w:t>log]#</w:t>
      </w:r>
      <w:proofErr w:type="gramEnd"/>
      <w:r>
        <w:t xml:space="preserve"> tree</w:t>
      </w:r>
    </w:p>
    <w:p w14:paraId="48C317C5" w14:textId="77777777" w:rsidR="009D5EA5" w:rsidRDefault="009D5EA5" w:rsidP="00B803A3">
      <w:pPr>
        <w:pStyle w:val="af2"/>
        <w:ind w:right="420"/>
      </w:pPr>
      <w:r>
        <w:t>.</w:t>
      </w:r>
    </w:p>
    <w:p w14:paraId="7F73CC76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anaconda</w:t>
      </w:r>
    </w:p>
    <w:p w14:paraId="1877BA4A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anaconda.log</w:t>
      </w:r>
    </w:p>
    <w:p w14:paraId="44326041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ifcfg.log</w:t>
      </w:r>
    </w:p>
    <w:p w14:paraId="5BA3805E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journal.log</w:t>
      </w:r>
    </w:p>
    <w:p w14:paraId="2A807F6D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ks-script-vXRDeZ.log</w:t>
      </w:r>
    </w:p>
    <w:p w14:paraId="1EA533F1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ks-script-yzrlgf.log</w:t>
      </w:r>
    </w:p>
    <w:p w14:paraId="42C678FF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packaging.log</w:t>
      </w:r>
    </w:p>
    <w:p w14:paraId="531C9D50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program.log</w:t>
      </w:r>
    </w:p>
    <w:p w14:paraId="0BCBD544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storage.log</w:t>
      </w:r>
    </w:p>
    <w:p w14:paraId="25C144F5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syslog</w:t>
      </w:r>
    </w:p>
    <w:p w14:paraId="027F27C6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└── X.log</w:t>
      </w:r>
    </w:p>
    <w:p w14:paraId="63259651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audit</w:t>
      </w:r>
    </w:p>
    <w:p w14:paraId="340494E5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└── audit.log</w:t>
      </w:r>
    </w:p>
    <w:p w14:paraId="2ED0DC26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boot.log</w:t>
      </w:r>
    </w:p>
    <w:p w14:paraId="1D9A782C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</w:t>
      </w:r>
      <w:proofErr w:type="spellStart"/>
      <w:r>
        <w:t>btmp</w:t>
      </w:r>
      <w:proofErr w:type="spellEnd"/>
    </w:p>
    <w:p w14:paraId="4A00E5B5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</w:t>
      </w:r>
      <w:proofErr w:type="spellStart"/>
      <w:r>
        <w:t>chrony</w:t>
      </w:r>
      <w:proofErr w:type="spellEnd"/>
    </w:p>
    <w:p w14:paraId="1F7933A9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</w:t>
      </w:r>
      <w:proofErr w:type="spellStart"/>
      <w:r>
        <w:t>cron</w:t>
      </w:r>
      <w:proofErr w:type="spellEnd"/>
    </w:p>
    <w:p w14:paraId="07BFAB3F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├──</w:t>
      </w:r>
      <w:r>
        <w:t xml:space="preserve"> cups</w:t>
      </w:r>
    </w:p>
    <w:p w14:paraId="5F1942FC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</w:t>
      </w:r>
      <w:proofErr w:type="spellStart"/>
      <w:r>
        <w:t>access_log</w:t>
      </w:r>
      <w:proofErr w:type="spellEnd"/>
    </w:p>
    <w:p w14:paraId="672BB91A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├── </w:t>
      </w:r>
      <w:proofErr w:type="spellStart"/>
      <w:r>
        <w:t>error_log</w:t>
      </w:r>
      <w:proofErr w:type="spellEnd"/>
    </w:p>
    <w:p w14:paraId="13690871" w14:textId="77777777" w:rsidR="009D5EA5" w:rsidRDefault="009D5EA5" w:rsidP="00B803A3">
      <w:pPr>
        <w:pStyle w:val="af2"/>
        <w:ind w:right="420"/>
      </w:pPr>
      <w:r>
        <w:rPr>
          <w:rFonts w:hint="eastAsia"/>
        </w:rPr>
        <w:t>│</w:t>
      </w:r>
      <w:r>
        <w:rPr>
          <w:rFonts w:hint="eastAsia"/>
        </w:rPr>
        <w:t>  </w:t>
      </w:r>
      <w:r>
        <w:t xml:space="preserve"> └── </w:t>
      </w:r>
      <w:proofErr w:type="spellStart"/>
      <w:r>
        <w:t>page_log</w:t>
      </w:r>
      <w:proofErr w:type="spellEnd"/>
    </w:p>
    <w:p w14:paraId="3F75A367" w14:textId="77777777" w:rsidR="00C23FB5" w:rsidRPr="00C23FB5" w:rsidRDefault="00C23FB5" w:rsidP="00B803A3">
      <w:pPr>
        <w:pStyle w:val="af2"/>
        <w:ind w:right="420"/>
      </w:pPr>
    </w:p>
    <w:p w14:paraId="2FEF6B8E" w14:textId="77777777" w:rsidR="00AC2C53" w:rsidRPr="00AC2C53" w:rsidRDefault="00AC2C53" w:rsidP="00B803A3">
      <w:pPr>
        <w:rPr>
          <w:rFonts w:hint="eastAsia"/>
        </w:rPr>
      </w:pPr>
    </w:p>
    <w:sectPr w:rsidR="00AC2C53" w:rsidRPr="00AC2C53" w:rsidSect="00AA4571"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62CD74" w14:textId="77777777" w:rsidR="0098275A" w:rsidRDefault="0098275A" w:rsidP="00CA7100">
      <w:r>
        <w:separator/>
      </w:r>
    </w:p>
  </w:endnote>
  <w:endnote w:type="continuationSeparator" w:id="0">
    <w:p w14:paraId="4DA509CD" w14:textId="77777777" w:rsidR="0098275A" w:rsidRDefault="0098275A" w:rsidP="00CA7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永中宋体">
    <w:charset w:val="86"/>
    <w:family w:val="auto"/>
    <w:pitch w:val="variable"/>
    <w:sig w:usb0="00000803" w:usb1="080E0000" w:usb2="00000000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DengXian"/>
    <w:charset w:val="86"/>
    <w:family w:val="modern"/>
    <w:pitch w:val="variable"/>
    <w:sig w:usb0="00000000" w:usb1="080E0000" w:usb2="00000010" w:usb3="00000000" w:csb0="00040000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257AE0" w14:textId="77777777" w:rsidR="0098275A" w:rsidRDefault="0098275A" w:rsidP="00CA7100">
      <w:r>
        <w:separator/>
      </w:r>
    </w:p>
  </w:footnote>
  <w:footnote w:type="continuationSeparator" w:id="0">
    <w:p w14:paraId="244C4ADF" w14:textId="77777777" w:rsidR="0098275A" w:rsidRDefault="0098275A" w:rsidP="00CA7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992839B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F3407C"/>
    <w:multiLevelType w:val="hybridMultilevel"/>
    <w:tmpl w:val="67BCED4E"/>
    <w:lvl w:ilvl="0" w:tplc="6E504B9E">
      <w:start w:val="1"/>
      <w:numFmt w:val="japaneseCounting"/>
      <w:lvlText w:val="第%1部"/>
      <w:lvlJc w:val="left"/>
      <w:pPr>
        <w:ind w:left="1500" w:hanging="1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A657A42"/>
    <w:multiLevelType w:val="hybridMultilevel"/>
    <w:tmpl w:val="137E30C2"/>
    <w:lvl w:ilvl="0" w:tplc="DBCA6B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FFFFF7C"/>
    <w:multiLevelType w:val="singleLevel"/>
    <w:tmpl w:val="D0029B2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4">
    <w:nsid w:val="0FFFFF7D"/>
    <w:multiLevelType w:val="singleLevel"/>
    <w:tmpl w:val="DC9E54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5">
    <w:nsid w:val="0FFFFF7E"/>
    <w:multiLevelType w:val="singleLevel"/>
    <w:tmpl w:val="E1840196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6">
    <w:nsid w:val="0FFFFF7F"/>
    <w:multiLevelType w:val="singleLevel"/>
    <w:tmpl w:val="4DFC52D0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7">
    <w:nsid w:val="0FFFFF80"/>
    <w:multiLevelType w:val="singleLevel"/>
    <w:tmpl w:val="8F18233A"/>
    <w:lvl w:ilvl="0">
      <w:start w:val="1"/>
      <w:numFmt w:val="bullet"/>
      <w:lvlText w:val="●"/>
      <w:lvlJc w:val="left"/>
      <w:pPr>
        <w:tabs>
          <w:tab w:val="num" w:pos="2040"/>
        </w:tabs>
        <w:ind w:left="2040" w:hanging="360"/>
      </w:pPr>
      <w:rPr>
        <w:rFonts w:ascii="永中宋体" w:hAnsi="永中宋体" w:hint="default"/>
      </w:rPr>
    </w:lvl>
  </w:abstractNum>
  <w:abstractNum w:abstractNumId="8">
    <w:nsid w:val="0FFFFF81"/>
    <w:multiLevelType w:val="singleLevel"/>
    <w:tmpl w:val="B0B6D96A"/>
    <w:lvl w:ilvl="0">
      <w:start w:val="1"/>
      <w:numFmt w:val="bullet"/>
      <w:lvlText w:val="●"/>
      <w:lvlJc w:val="left"/>
      <w:pPr>
        <w:tabs>
          <w:tab w:val="num" w:pos="1620"/>
        </w:tabs>
        <w:ind w:left="1620" w:hanging="360"/>
      </w:pPr>
      <w:rPr>
        <w:rFonts w:ascii="永中宋体" w:hAnsi="永中宋体" w:hint="default"/>
      </w:rPr>
    </w:lvl>
  </w:abstractNum>
  <w:abstractNum w:abstractNumId="9">
    <w:nsid w:val="0FFFFF82"/>
    <w:multiLevelType w:val="singleLevel"/>
    <w:tmpl w:val="73700834"/>
    <w:lvl w:ilvl="0">
      <w:start w:val="1"/>
      <w:numFmt w:val="bullet"/>
      <w:lvlText w:val="●"/>
      <w:lvlJc w:val="left"/>
      <w:pPr>
        <w:tabs>
          <w:tab w:val="num" w:pos="1200"/>
        </w:tabs>
        <w:ind w:left="1200" w:hanging="360"/>
      </w:pPr>
      <w:rPr>
        <w:rFonts w:ascii="永中宋体" w:hAnsi="永中宋体" w:hint="default"/>
      </w:rPr>
    </w:lvl>
  </w:abstractNum>
  <w:abstractNum w:abstractNumId="10">
    <w:nsid w:val="0FFFFF83"/>
    <w:multiLevelType w:val="singleLevel"/>
    <w:tmpl w:val="3176C8B4"/>
    <w:lvl w:ilvl="0">
      <w:start w:val="1"/>
      <w:numFmt w:val="bullet"/>
      <w:lvlText w:val="●"/>
      <w:lvlJc w:val="left"/>
      <w:pPr>
        <w:tabs>
          <w:tab w:val="num" w:pos="780"/>
        </w:tabs>
        <w:ind w:left="780" w:hanging="360"/>
      </w:pPr>
      <w:rPr>
        <w:rFonts w:ascii="永中宋体" w:hAnsi="永中宋体" w:hint="default"/>
      </w:rPr>
    </w:lvl>
  </w:abstractNum>
  <w:abstractNum w:abstractNumId="11">
    <w:nsid w:val="0FFFFF88"/>
    <w:multiLevelType w:val="singleLevel"/>
    <w:tmpl w:val="426C77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>
    <w:nsid w:val="0FFFFF89"/>
    <w:multiLevelType w:val="singleLevel"/>
    <w:tmpl w:val="290C1748"/>
    <w:lvl w:ilvl="0">
      <w:start w:val="1"/>
      <w:numFmt w:val="bullet"/>
      <w:lvlText w:val="●"/>
      <w:lvlJc w:val="left"/>
      <w:pPr>
        <w:tabs>
          <w:tab w:val="num" w:pos="360"/>
        </w:tabs>
        <w:ind w:left="360" w:hanging="360"/>
      </w:pPr>
      <w:rPr>
        <w:rFonts w:ascii="永中宋体" w:hAnsi="永中宋体" w:hint="default"/>
      </w:rPr>
    </w:lvl>
  </w:abstractNum>
  <w:abstractNum w:abstractNumId="13">
    <w:nsid w:val="148A2E5A"/>
    <w:multiLevelType w:val="hybridMultilevel"/>
    <w:tmpl w:val="A26215CA"/>
    <w:lvl w:ilvl="0" w:tplc="673C04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7A70CCB"/>
    <w:multiLevelType w:val="hybridMultilevel"/>
    <w:tmpl w:val="D2080C9A"/>
    <w:lvl w:ilvl="0" w:tplc="A5C86176">
      <w:start w:val="1"/>
      <w:numFmt w:val="bullet"/>
      <w:pStyle w:val="5"/>
      <w:lvlText w:val=""/>
      <w:lvlJc w:val="left"/>
      <w:pPr>
        <w:tabs>
          <w:tab w:val="num" w:pos="620"/>
        </w:tabs>
        <w:ind w:left="620" w:hanging="420"/>
      </w:pPr>
      <w:rPr>
        <w:rFonts w:ascii="Wingdings" w:hAnsi="Wingdings"/>
      </w:rPr>
    </w:lvl>
    <w:lvl w:ilvl="1" w:tplc="4D24D8EA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1C6E1DDE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49D86C98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85488AEE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5606B568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E39099E8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CEFC22C4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BF81C40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1A4505B8"/>
    <w:multiLevelType w:val="hybridMultilevel"/>
    <w:tmpl w:val="33F6CAFC"/>
    <w:lvl w:ilvl="0" w:tplc="56E86CA4">
      <w:start w:val="1"/>
      <w:numFmt w:val="lowerLetter"/>
      <w:pStyle w:val="3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6">
    <w:nsid w:val="3B8B7AC7"/>
    <w:multiLevelType w:val="multilevel"/>
    <w:tmpl w:val="98B4D390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420" w:hanging="420"/>
      </w:pPr>
      <w:rPr>
        <w:rFonts w:hint="eastAsia"/>
      </w:rPr>
    </w:lvl>
    <w:lvl w:ilvl="1">
      <w:start w:val="1"/>
      <w:numFmt w:val="decimal"/>
      <w:pStyle w:val="2"/>
      <w:suff w:val="nothing"/>
      <w:lvlText w:val="%1.%2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pStyle w:val="30"/>
      <w:suff w:val="nothing"/>
      <w:lvlText w:val="%1.%2.%3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1.%2.%3.%4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4">
      <w:start w:val="1"/>
      <w:numFmt w:val="decimal"/>
      <w:pStyle w:val="50"/>
      <w:suff w:val="nothing"/>
      <w:lvlText w:val="%1.%2.%3.%4.%5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7.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suff w:val="nothing"/>
      <w:lvlText w:val="%8). 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upperLetter"/>
      <w:suff w:val="nothing"/>
      <w:lvlText w:val="%9. 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7">
    <w:nsid w:val="4E7107F0"/>
    <w:multiLevelType w:val="multilevel"/>
    <w:tmpl w:val="3DF2CF50"/>
    <w:lvl w:ilvl="0">
      <w:start w:val="1"/>
      <w:numFmt w:val="bullet"/>
      <w:pStyle w:val="40"/>
      <w:lvlText w:val=""/>
      <w:lvlJc w:val="left"/>
      <w:pPr>
        <w:tabs>
          <w:tab w:val="num" w:pos="520"/>
        </w:tabs>
        <w:ind w:left="520" w:hanging="420"/>
      </w:pPr>
      <w:rPr>
        <w:rFonts w:ascii="Wingdings" w:hAnsi="Wingdings"/>
      </w:rPr>
    </w:lvl>
    <w:lvl w:ilvl="1">
      <w:start w:val="1"/>
      <w:numFmt w:val="decimal"/>
      <w:suff w:val="nothing"/>
      <w:lvlText w:val="%2.%1 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2">
      <w:start w:val="1"/>
      <w:numFmt w:val="decimal"/>
      <w:suff w:val="nothing"/>
      <w:lvlText w:val="%1.%2.%3 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6">
      <w:start w:val="1"/>
      <w:numFmt w:val="decimal"/>
      <w:suff w:val="nothing"/>
      <w:lvlText w:val="%7.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42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420" w:firstLine="0"/>
      </w:pPr>
      <w:rPr>
        <w:rFonts w:hint="eastAsia"/>
      </w:rPr>
    </w:lvl>
  </w:abstractNum>
  <w:abstractNum w:abstractNumId="18">
    <w:nsid w:val="4FB76A61"/>
    <w:multiLevelType w:val="hybridMultilevel"/>
    <w:tmpl w:val="21E0E484"/>
    <w:lvl w:ilvl="0" w:tplc="5C3A96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495164A"/>
    <w:multiLevelType w:val="hybridMultilevel"/>
    <w:tmpl w:val="D3589436"/>
    <w:lvl w:ilvl="0" w:tplc="0D14069A">
      <w:start w:val="1"/>
      <w:numFmt w:val="bullet"/>
      <w:pStyle w:val="7"/>
      <w:lvlText w:val=""/>
      <w:lvlJc w:val="left"/>
      <w:pPr>
        <w:tabs>
          <w:tab w:val="num" w:pos="820"/>
        </w:tabs>
        <w:ind w:left="820" w:hanging="420"/>
      </w:pPr>
      <w:rPr>
        <w:rFonts w:ascii="Wingdings" w:hAnsi="Wingdings"/>
      </w:rPr>
    </w:lvl>
    <w:lvl w:ilvl="1" w:tplc="AB3A56A6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F263BE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BA1A1620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2B2A43D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979EFA62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12B86AD2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98683450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2A183690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569A13C7"/>
    <w:multiLevelType w:val="hybridMultilevel"/>
    <w:tmpl w:val="2C2E68B0"/>
    <w:lvl w:ilvl="0" w:tplc="CF3A727E">
      <w:start w:val="1"/>
      <w:numFmt w:val="decimal"/>
      <w:pStyle w:val="20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5D7648A3"/>
    <w:multiLevelType w:val="hybridMultilevel"/>
    <w:tmpl w:val="C74C6452"/>
    <w:lvl w:ilvl="0" w:tplc="34AAAE06">
      <w:start w:val="1"/>
      <w:numFmt w:val="decimal"/>
      <w:pStyle w:val="10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21D3DF3"/>
    <w:multiLevelType w:val="hybridMultilevel"/>
    <w:tmpl w:val="B4BAE7F4"/>
    <w:lvl w:ilvl="0" w:tplc="90A6CB90">
      <w:start w:val="1"/>
      <w:numFmt w:val="bullet"/>
      <w:pStyle w:val="60"/>
      <w:lvlText w:val=""/>
      <w:lvlJc w:val="left"/>
      <w:pPr>
        <w:ind w:left="720" w:hanging="420"/>
      </w:pPr>
      <w:rPr>
        <w:rFonts w:ascii="Wingdings" w:hAnsi="Wingdings" w:hint="default"/>
      </w:rPr>
    </w:lvl>
    <w:lvl w:ilvl="1" w:tplc="D0221E7A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7E2D85C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ED36C63E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CA628566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15F6FFD6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5630C3EE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3E1AEB88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798C5EAE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677414D5"/>
    <w:multiLevelType w:val="hybridMultilevel"/>
    <w:tmpl w:val="96E41AB4"/>
    <w:lvl w:ilvl="0" w:tplc="62C0B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2"/>
  </w:num>
  <w:num w:numId="3">
    <w:abstractNumId w:val="13"/>
  </w:num>
  <w:num w:numId="4">
    <w:abstractNumId w:val="18"/>
  </w:num>
  <w:num w:numId="5">
    <w:abstractNumId w:val="14"/>
  </w:num>
  <w:num w:numId="6">
    <w:abstractNumId w:val="16"/>
  </w:num>
  <w:num w:numId="7">
    <w:abstractNumId w:val="17"/>
  </w:num>
  <w:num w:numId="8">
    <w:abstractNumId w:val="19"/>
  </w:num>
  <w:num w:numId="9">
    <w:abstractNumId w:val="22"/>
  </w:num>
  <w:num w:numId="10">
    <w:abstractNumId w:val="12"/>
  </w:num>
  <w:num w:numId="11">
    <w:abstractNumId w:val="11"/>
  </w:num>
  <w:num w:numId="12">
    <w:abstractNumId w:val="10"/>
  </w:num>
  <w:num w:numId="13">
    <w:abstractNumId w:val="9"/>
  </w:num>
  <w:num w:numId="14">
    <w:abstractNumId w:val="8"/>
  </w:num>
  <w:num w:numId="15">
    <w:abstractNumId w:val="7"/>
  </w:num>
  <w:num w:numId="16">
    <w:abstractNumId w:val="6"/>
  </w:num>
  <w:num w:numId="17">
    <w:abstractNumId w:val="5"/>
  </w:num>
  <w:num w:numId="18">
    <w:abstractNumId w:val="4"/>
  </w:num>
  <w:num w:numId="19">
    <w:abstractNumId w:val="3"/>
  </w:num>
  <w:num w:numId="20">
    <w:abstractNumId w:val="1"/>
  </w:num>
  <w:num w:numId="21">
    <w:abstractNumId w:val="21"/>
  </w:num>
  <w:num w:numId="22">
    <w:abstractNumId w:val="20"/>
  </w:num>
  <w:num w:numId="23">
    <w:abstractNumId w:val="15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bordersDoNotSurroundHeader/>
  <w:bordersDoNotSurroundFooter/>
  <w:proofState w:spelling="clean" w:grammar="clean"/>
  <w:attachedTemplate r:id="rId1"/>
  <w:linkStyle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C53"/>
    <w:rsid w:val="00075CE4"/>
    <w:rsid w:val="00096C14"/>
    <w:rsid w:val="00112A66"/>
    <w:rsid w:val="00130E20"/>
    <w:rsid w:val="002F6662"/>
    <w:rsid w:val="00351E5D"/>
    <w:rsid w:val="00364F1C"/>
    <w:rsid w:val="003B56DC"/>
    <w:rsid w:val="005A7336"/>
    <w:rsid w:val="005D78BC"/>
    <w:rsid w:val="00850996"/>
    <w:rsid w:val="008C6F35"/>
    <w:rsid w:val="0098275A"/>
    <w:rsid w:val="009D5EA5"/>
    <w:rsid w:val="009F6043"/>
    <w:rsid w:val="00AA4571"/>
    <w:rsid w:val="00AC2C53"/>
    <w:rsid w:val="00AC6E4F"/>
    <w:rsid w:val="00AD5962"/>
    <w:rsid w:val="00AD5F34"/>
    <w:rsid w:val="00AD6CED"/>
    <w:rsid w:val="00AE2A62"/>
    <w:rsid w:val="00B803A3"/>
    <w:rsid w:val="00C23FB5"/>
    <w:rsid w:val="00C30D9A"/>
    <w:rsid w:val="00CA7100"/>
    <w:rsid w:val="00D60838"/>
    <w:rsid w:val="00E67F79"/>
    <w:rsid w:val="00EA5970"/>
    <w:rsid w:val="00F830B3"/>
    <w:rsid w:val="00FA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BC8EF0"/>
  <w15:chartTrackingRefBased/>
  <w15:docId w15:val="{FE1AC6BF-AAD0-4642-B3BA-0A920EDAD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A4571"/>
    <w:pPr>
      <w:widowControl w:val="0"/>
      <w:spacing w:line="300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11"/>
    <w:link w:val="12"/>
    <w:qFormat/>
    <w:rsid w:val="00AA4571"/>
    <w:pPr>
      <w:keepNext/>
      <w:numPr>
        <w:numId w:val="6"/>
      </w:numPr>
      <w:spacing w:before="360" w:after="12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11"/>
    <w:link w:val="21"/>
    <w:autoRedefine/>
    <w:qFormat/>
    <w:rsid w:val="00AA4571"/>
    <w:pPr>
      <w:numPr>
        <w:ilvl w:val="1"/>
        <w:numId w:val="6"/>
      </w:numPr>
      <w:spacing w:before="60" w:after="60"/>
      <w:outlineLvl w:val="1"/>
    </w:pPr>
    <w:rPr>
      <w:b/>
      <w:bCs/>
      <w:sz w:val="30"/>
      <w:szCs w:val="32"/>
    </w:rPr>
  </w:style>
  <w:style w:type="paragraph" w:styleId="30">
    <w:name w:val="heading 3"/>
    <w:basedOn w:val="a"/>
    <w:next w:val="11"/>
    <w:link w:val="31"/>
    <w:autoRedefine/>
    <w:qFormat/>
    <w:rsid w:val="00AA4571"/>
    <w:pPr>
      <w:numPr>
        <w:ilvl w:val="2"/>
        <w:numId w:val="6"/>
      </w:numPr>
      <w:spacing w:before="60" w:after="6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11"/>
    <w:link w:val="41"/>
    <w:autoRedefine/>
    <w:qFormat/>
    <w:rsid w:val="00AA4571"/>
    <w:pPr>
      <w:numPr>
        <w:ilvl w:val="3"/>
        <w:numId w:val="6"/>
      </w:numPr>
      <w:spacing w:before="60" w:after="60"/>
      <w:outlineLvl w:val="3"/>
    </w:pPr>
    <w:rPr>
      <w:b/>
      <w:bCs/>
      <w:sz w:val="24"/>
      <w:szCs w:val="28"/>
    </w:rPr>
  </w:style>
  <w:style w:type="paragraph" w:styleId="50">
    <w:name w:val="heading 5"/>
    <w:basedOn w:val="a"/>
    <w:next w:val="a0"/>
    <w:link w:val="51"/>
    <w:qFormat/>
    <w:rsid w:val="00AA4571"/>
    <w:pPr>
      <w:numPr>
        <w:ilvl w:val="4"/>
        <w:numId w:val="6"/>
      </w:numPr>
      <w:spacing w:before="60" w:after="60" w:line="36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0"/>
    <w:link w:val="61"/>
    <w:qFormat/>
    <w:rsid w:val="00AA4571"/>
    <w:pPr>
      <w:numPr>
        <w:ilvl w:val="5"/>
        <w:numId w:val="6"/>
      </w:numPr>
      <w:spacing w:before="60" w:after="60" w:line="360" w:lineRule="auto"/>
      <w:outlineLvl w:val="5"/>
    </w:pPr>
    <w:rPr>
      <w:b/>
      <w:bCs/>
      <w:sz w:val="24"/>
    </w:rPr>
  </w:style>
  <w:style w:type="paragraph" w:styleId="70">
    <w:name w:val="heading 7"/>
    <w:basedOn w:val="a"/>
    <w:next w:val="a0"/>
    <w:link w:val="71"/>
    <w:qFormat/>
    <w:rsid w:val="00AA4571"/>
    <w:pPr>
      <w:keepNext/>
      <w:keepLines/>
      <w:spacing w:before="60" w:after="60" w:line="360" w:lineRule="auto"/>
      <w:ind w:leftChars="100" w:left="384" w:hanging="284"/>
      <w:outlineLvl w:val="6"/>
    </w:pPr>
  </w:style>
  <w:style w:type="paragraph" w:styleId="8">
    <w:name w:val="heading 8"/>
    <w:basedOn w:val="a"/>
    <w:next w:val="a0"/>
    <w:link w:val="80"/>
    <w:qFormat/>
    <w:rsid w:val="00AA4571"/>
    <w:pPr>
      <w:keepNext/>
      <w:keepLines/>
      <w:spacing w:before="60" w:after="60" w:line="360" w:lineRule="auto"/>
      <w:ind w:leftChars="200" w:left="597" w:hanging="397"/>
      <w:outlineLvl w:val="7"/>
    </w:pPr>
  </w:style>
  <w:style w:type="paragraph" w:styleId="9">
    <w:name w:val="heading 9"/>
    <w:basedOn w:val="a"/>
    <w:next w:val="a0"/>
    <w:link w:val="90"/>
    <w:qFormat/>
    <w:rsid w:val="00AA4571"/>
    <w:pPr>
      <w:keepNext/>
      <w:keepLines/>
      <w:spacing w:before="60" w:after="60" w:line="360" w:lineRule="auto"/>
      <w:ind w:leftChars="300" w:left="697" w:hanging="397"/>
      <w:outlineLvl w:val="8"/>
    </w:pPr>
    <w:rPr>
      <w:szCs w:val="21"/>
    </w:rPr>
  </w:style>
  <w:style w:type="character" w:default="1" w:styleId="a1">
    <w:name w:val="Default Paragraph Font"/>
    <w:uiPriority w:val="1"/>
    <w:semiHidden/>
    <w:unhideWhenUsed/>
    <w:rsid w:val="00AA4571"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  <w:rsid w:val="00AA4571"/>
  </w:style>
  <w:style w:type="character" w:customStyle="1" w:styleId="12">
    <w:name w:val="标题 1字符"/>
    <w:basedOn w:val="a1"/>
    <w:link w:val="1"/>
    <w:rsid w:val="00AC2C53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styleId="a4">
    <w:name w:val="List Paragraph"/>
    <w:basedOn w:val="a"/>
    <w:uiPriority w:val="34"/>
    <w:qFormat/>
    <w:rsid w:val="00AC2C53"/>
    <w:pPr>
      <w:ind w:firstLineChars="200" w:firstLine="420"/>
    </w:pPr>
  </w:style>
  <w:style w:type="character" w:styleId="a5">
    <w:name w:val="Hyperlink"/>
    <w:basedOn w:val="a1"/>
    <w:uiPriority w:val="99"/>
    <w:rsid w:val="00AA4571"/>
    <w:rPr>
      <w:color w:val="0000FF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AC2C53"/>
    <w:rPr>
      <w:color w:val="605E5C"/>
      <w:shd w:val="clear" w:color="auto" w:fill="E1DFDD"/>
    </w:rPr>
  </w:style>
  <w:style w:type="character" w:customStyle="1" w:styleId="21">
    <w:name w:val="标题 2字符"/>
    <w:basedOn w:val="a1"/>
    <w:link w:val="2"/>
    <w:rsid w:val="00AC2C53"/>
    <w:rPr>
      <w:rFonts w:ascii="Times New Roman" w:eastAsia="宋体" w:hAnsi="Times New Roman" w:cs="Times New Roman"/>
      <w:b/>
      <w:bCs/>
      <w:sz w:val="30"/>
      <w:szCs w:val="32"/>
    </w:rPr>
  </w:style>
  <w:style w:type="paragraph" w:styleId="a6">
    <w:name w:val="header"/>
    <w:basedOn w:val="a"/>
    <w:link w:val="a7"/>
    <w:rsid w:val="00AA45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1"/>
    <w:link w:val="a6"/>
    <w:rsid w:val="00CA7100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rsid w:val="00AA45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1"/>
    <w:link w:val="a8"/>
    <w:rsid w:val="00CA7100"/>
    <w:rPr>
      <w:rFonts w:ascii="Times New Roman" w:eastAsia="宋体" w:hAnsi="Times New Roman" w:cs="Times New Roman"/>
      <w:sz w:val="18"/>
      <w:szCs w:val="18"/>
    </w:rPr>
  </w:style>
  <w:style w:type="character" w:customStyle="1" w:styleId="31">
    <w:name w:val="标题 3字符"/>
    <w:basedOn w:val="a1"/>
    <w:link w:val="30"/>
    <w:rsid w:val="009F6043"/>
    <w:rPr>
      <w:rFonts w:ascii="Times New Roman" w:eastAsia="宋体" w:hAnsi="Times New Roman" w:cs="Times New Roman"/>
      <w:b/>
      <w:bCs/>
      <w:sz w:val="28"/>
      <w:szCs w:val="32"/>
    </w:rPr>
  </w:style>
  <w:style w:type="character" w:customStyle="1" w:styleId="41">
    <w:name w:val="标题 4字符"/>
    <w:basedOn w:val="a1"/>
    <w:link w:val="4"/>
    <w:rsid w:val="002F6662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51">
    <w:name w:val="标题 5字符"/>
    <w:basedOn w:val="a1"/>
    <w:link w:val="50"/>
    <w:rsid w:val="00AA4571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1">
    <w:name w:val="标题 6字符"/>
    <w:basedOn w:val="a1"/>
    <w:link w:val="6"/>
    <w:rsid w:val="00AA4571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71">
    <w:name w:val="标题 7字符"/>
    <w:basedOn w:val="a1"/>
    <w:link w:val="70"/>
    <w:rsid w:val="00AA4571"/>
    <w:rPr>
      <w:rFonts w:ascii="Times New Roman" w:eastAsia="宋体" w:hAnsi="Times New Roman" w:cs="Times New Roman"/>
      <w:szCs w:val="24"/>
    </w:rPr>
  </w:style>
  <w:style w:type="character" w:customStyle="1" w:styleId="80">
    <w:name w:val="标题 8字符"/>
    <w:basedOn w:val="a1"/>
    <w:link w:val="8"/>
    <w:rsid w:val="00AA4571"/>
    <w:rPr>
      <w:rFonts w:ascii="Times New Roman" w:eastAsia="宋体" w:hAnsi="Times New Roman" w:cs="Times New Roman"/>
      <w:szCs w:val="24"/>
    </w:rPr>
  </w:style>
  <w:style w:type="character" w:customStyle="1" w:styleId="90">
    <w:name w:val="标题 9字符"/>
    <w:basedOn w:val="a1"/>
    <w:link w:val="9"/>
    <w:rsid w:val="00AA4571"/>
    <w:rPr>
      <w:rFonts w:ascii="Times New Roman" w:eastAsia="宋体" w:hAnsi="Times New Roman" w:cs="Times New Roman"/>
      <w:szCs w:val="21"/>
    </w:rPr>
  </w:style>
  <w:style w:type="paragraph" w:styleId="aa">
    <w:name w:val="Balloon Text"/>
    <w:basedOn w:val="a"/>
    <w:link w:val="ab"/>
    <w:rsid w:val="00AA4571"/>
    <w:rPr>
      <w:sz w:val="18"/>
      <w:szCs w:val="18"/>
    </w:rPr>
  </w:style>
  <w:style w:type="character" w:customStyle="1" w:styleId="ab">
    <w:name w:val="批注框文本字符"/>
    <w:basedOn w:val="a1"/>
    <w:link w:val="aa"/>
    <w:rsid w:val="00AA4571"/>
    <w:rPr>
      <w:rFonts w:ascii="Times New Roman" w:eastAsia="宋体" w:hAnsi="Times New Roman" w:cs="Times New Roman"/>
      <w:sz w:val="18"/>
      <w:szCs w:val="18"/>
    </w:rPr>
  </w:style>
  <w:style w:type="paragraph" w:styleId="a0">
    <w:name w:val="Body Text"/>
    <w:basedOn w:val="a"/>
    <w:link w:val="ac"/>
    <w:rsid w:val="00AA4571"/>
    <w:pPr>
      <w:spacing w:before="60" w:after="60" w:line="360" w:lineRule="auto"/>
      <w:ind w:firstLineChars="200" w:firstLine="200"/>
    </w:pPr>
    <w:rPr>
      <w:sz w:val="24"/>
    </w:rPr>
  </w:style>
  <w:style w:type="character" w:customStyle="1" w:styleId="ac">
    <w:name w:val="正文文本字符"/>
    <w:basedOn w:val="a1"/>
    <w:link w:val="a0"/>
    <w:rsid w:val="00AA4571"/>
    <w:rPr>
      <w:rFonts w:ascii="Times New Roman" w:eastAsia="宋体" w:hAnsi="Times New Roman" w:cs="Times New Roman"/>
      <w:sz w:val="24"/>
      <w:szCs w:val="24"/>
    </w:rPr>
  </w:style>
  <w:style w:type="paragraph" w:customStyle="1" w:styleId="ad">
    <w:name w:val="注意事项"/>
    <w:basedOn w:val="a"/>
    <w:rsid w:val="00AA4571"/>
    <w:pPr>
      <w:spacing w:before="60" w:after="60" w:line="360" w:lineRule="auto"/>
      <w:ind w:firstLineChars="200" w:firstLine="200"/>
    </w:pPr>
    <w:rPr>
      <w:b/>
      <w:bCs/>
    </w:rPr>
  </w:style>
  <w:style w:type="paragraph" w:customStyle="1" w:styleId="ae">
    <w:name w:val="说明"/>
    <w:basedOn w:val="a"/>
    <w:rsid w:val="00AA4571"/>
    <w:pPr>
      <w:spacing w:before="60" w:after="60" w:line="360" w:lineRule="auto"/>
      <w:ind w:firstLineChars="200" w:firstLine="200"/>
    </w:pPr>
    <w:rPr>
      <w:rFonts w:eastAsia="楷体_GB2312"/>
    </w:rPr>
  </w:style>
  <w:style w:type="paragraph" w:customStyle="1" w:styleId="11">
    <w:name w:val="正文字缩1字"/>
    <w:basedOn w:val="a"/>
    <w:rsid w:val="00AA4571"/>
    <w:pPr>
      <w:spacing w:before="60" w:after="60"/>
      <w:ind w:firstLineChars="200" w:firstLine="200"/>
    </w:pPr>
  </w:style>
  <w:style w:type="character" w:styleId="af">
    <w:name w:val="page number"/>
    <w:basedOn w:val="a1"/>
    <w:rsid w:val="00AA4571"/>
  </w:style>
  <w:style w:type="paragraph" w:customStyle="1" w:styleId="10">
    <w:name w:val="正文1"/>
    <w:basedOn w:val="a"/>
    <w:rsid w:val="00AA4571"/>
    <w:pPr>
      <w:numPr>
        <w:numId w:val="21"/>
      </w:numPr>
      <w:spacing w:before="60" w:after="60"/>
      <w:outlineLvl w:val="6"/>
    </w:pPr>
    <w:rPr>
      <w:b/>
    </w:rPr>
  </w:style>
  <w:style w:type="paragraph" w:customStyle="1" w:styleId="20">
    <w:name w:val="正文2"/>
    <w:basedOn w:val="a"/>
    <w:autoRedefine/>
    <w:rsid w:val="00AA4571"/>
    <w:pPr>
      <w:numPr>
        <w:numId w:val="22"/>
      </w:numPr>
      <w:spacing w:before="60" w:after="60"/>
      <w:outlineLvl w:val="7"/>
    </w:pPr>
  </w:style>
  <w:style w:type="paragraph" w:customStyle="1" w:styleId="3">
    <w:name w:val="正文3"/>
    <w:basedOn w:val="a"/>
    <w:rsid w:val="00AA4571"/>
    <w:pPr>
      <w:numPr>
        <w:numId w:val="23"/>
      </w:numPr>
      <w:spacing w:before="60" w:after="60" w:line="360" w:lineRule="auto"/>
      <w:ind w:rightChars="100" w:right="100"/>
      <w:outlineLvl w:val="8"/>
    </w:pPr>
    <w:rPr>
      <w:szCs w:val="21"/>
    </w:rPr>
  </w:style>
  <w:style w:type="paragraph" w:customStyle="1" w:styleId="40">
    <w:name w:val="正文4"/>
    <w:basedOn w:val="a"/>
    <w:autoRedefine/>
    <w:rsid w:val="00AA4571"/>
    <w:pPr>
      <w:numPr>
        <w:numId w:val="7"/>
      </w:numPr>
      <w:spacing w:before="60" w:after="60"/>
    </w:pPr>
  </w:style>
  <w:style w:type="paragraph" w:customStyle="1" w:styleId="5">
    <w:name w:val="正文5"/>
    <w:basedOn w:val="a"/>
    <w:rsid w:val="00AA4571"/>
    <w:pPr>
      <w:numPr>
        <w:numId w:val="5"/>
      </w:numPr>
      <w:spacing w:before="60" w:after="60" w:line="360" w:lineRule="auto"/>
    </w:pPr>
  </w:style>
  <w:style w:type="paragraph" w:customStyle="1" w:styleId="60">
    <w:name w:val="正文6"/>
    <w:basedOn w:val="40"/>
    <w:autoRedefine/>
    <w:rsid w:val="00AA4571"/>
    <w:pPr>
      <w:numPr>
        <w:numId w:val="9"/>
      </w:numPr>
    </w:pPr>
  </w:style>
  <w:style w:type="paragraph" w:customStyle="1" w:styleId="22">
    <w:name w:val="正文字缩2字"/>
    <w:basedOn w:val="11"/>
    <w:rsid w:val="00AA4571"/>
    <w:pPr>
      <w:ind w:leftChars="200" w:left="200"/>
    </w:pPr>
  </w:style>
  <w:style w:type="paragraph" w:customStyle="1" w:styleId="7">
    <w:name w:val="正文7"/>
    <w:basedOn w:val="60"/>
    <w:rsid w:val="00AA4571"/>
    <w:pPr>
      <w:numPr>
        <w:numId w:val="8"/>
      </w:numPr>
      <w:ind w:leftChars="700" w:left="700"/>
    </w:pPr>
  </w:style>
  <w:style w:type="paragraph" w:styleId="af0">
    <w:name w:val="Document Map"/>
    <w:basedOn w:val="a"/>
    <w:link w:val="af1"/>
    <w:rsid w:val="00AA4571"/>
    <w:pPr>
      <w:shd w:val="clear" w:color="auto" w:fill="000080"/>
    </w:pPr>
  </w:style>
  <w:style w:type="character" w:customStyle="1" w:styleId="af1">
    <w:name w:val="文档结构图字符"/>
    <w:basedOn w:val="a1"/>
    <w:link w:val="af0"/>
    <w:rsid w:val="00AA4571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13">
    <w:name w:val="toc 1"/>
    <w:basedOn w:val="a"/>
    <w:next w:val="a"/>
    <w:autoRedefine/>
    <w:uiPriority w:val="39"/>
    <w:rsid w:val="00AA4571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23">
    <w:name w:val="toc 2"/>
    <w:basedOn w:val="a"/>
    <w:next w:val="a"/>
    <w:autoRedefine/>
    <w:uiPriority w:val="39"/>
    <w:rsid w:val="00AA4571"/>
    <w:pPr>
      <w:ind w:left="210"/>
      <w:jc w:val="left"/>
    </w:pPr>
    <w:rPr>
      <w:rFonts w:asciiTheme="minorHAnsi" w:eastAsiaTheme="minorHAnsi"/>
      <w:smallCaps/>
      <w:sz w:val="22"/>
      <w:szCs w:val="22"/>
    </w:rPr>
  </w:style>
  <w:style w:type="paragraph" w:styleId="32">
    <w:name w:val="toc 3"/>
    <w:basedOn w:val="a"/>
    <w:next w:val="a"/>
    <w:autoRedefine/>
    <w:uiPriority w:val="39"/>
    <w:rsid w:val="00AA4571"/>
    <w:pPr>
      <w:ind w:left="420"/>
      <w:jc w:val="left"/>
    </w:pPr>
    <w:rPr>
      <w:rFonts w:asciiTheme="minorHAnsi" w:eastAsiaTheme="minorHAnsi"/>
      <w:i/>
      <w:iCs/>
      <w:sz w:val="22"/>
      <w:szCs w:val="22"/>
    </w:rPr>
  </w:style>
  <w:style w:type="paragraph" w:styleId="42">
    <w:name w:val="toc 4"/>
    <w:basedOn w:val="a"/>
    <w:next w:val="a"/>
    <w:autoRedefine/>
    <w:rsid w:val="00AA4571"/>
    <w:pPr>
      <w:ind w:left="630"/>
      <w:jc w:val="left"/>
    </w:pPr>
    <w:rPr>
      <w:rFonts w:asciiTheme="minorHAnsi" w:eastAsiaTheme="minorHAnsi"/>
      <w:sz w:val="18"/>
      <w:szCs w:val="18"/>
    </w:rPr>
  </w:style>
  <w:style w:type="paragraph" w:styleId="52">
    <w:name w:val="toc 5"/>
    <w:basedOn w:val="a"/>
    <w:next w:val="a"/>
    <w:autoRedefine/>
    <w:rsid w:val="00AA4571"/>
    <w:pPr>
      <w:ind w:left="840"/>
      <w:jc w:val="left"/>
    </w:pPr>
    <w:rPr>
      <w:rFonts w:asciiTheme="minorHAnsi" w:eastAsiaTheme="minorHAnsi"/>
      <w:sz w:val="18"/>
      <w:szCs w:val="18"/>
    </w:rPr>
  </w:style>
  <w:style w:type="paragraph" w:styleId="62">
    <w:name w:val="toc 6"/>
    <w:basedOn w:val="a"/>
    <w:next w:val="a"/>
    <w:autoRedefine/>
    <w:rsid w:val="00AA4571"/>
    <w:pPr>
      <w:ind w:left="1050"/>
      <w:jc w:val="left"/>
    </w:pPr>
    <w:rPr>
      <w:rFonts w:asciiTheme="minorHAnsi" w:eastAsiaTheme="minorHAnsi"/>
      <w:sz w:val="18"/>
      <w:szCs w:val="18"/>
    </w:rPr>
  </w:style>
  <w:style w:type="paragraph" w:styleId="72">
    <w:name w:val="toc 7"/>
    <w:basedOn w:val="a"/>
    <w:next w:val="a"/>
    <w:autoRedefine/>
    <w:rsid w:val="00AA4571"/>
    <w:pPr>
      <w:ind w:left="1260"/>
      <w:jc w:val="left"/>
    </w:pPr>
    <w:rPr>
      <w:rFonts w:asciiTheme="minorHAnsi" w:eastAsiaTheme="minorHAnsi"/>
      <w:sz w:val="18"/>
      <w:szCs w:val="18"/>
    </w:rPr>
  </w:style>
  <w:style w:type="paragraph" w:styleId="81">
    <w:name w:val="toc 8"/>
    <w:basedOn w:val="a"/>
    <w:next w:val="a"/>
    <w:autoRedefine/>
    <w:rsid w:val="00AA4571"/>
    <w:pPr>
      <w:ind w:left="1470"/>
      <w:jc w:val="left"/>
    </w:pPr>
    <w:rPr>
      <w:rFonts w:asciiTheme="minorHAnsi" w:eastAsiaTheme="minorHAnsi"/>
      <w:sz w:val="18"/>
      <w:szCs w:val="18"/>
    </w:rPr>
  </w:style>
  <w:style w:type="paragraph" w:styleId="91">
    <w:name w:val="toc 9"/>
    <w:basedOn w:val="a"/>
    <w:next w:val="a"/>
    <w:autoRedefine/>
    <w:rsid w:val="00AA4571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customStyle="1" w:styleId="14">
    <w:name w:val="表格1（紧间距）"/>
    <w:basedOn w:val="11"/>
    <w:autoRedefine/>
    <w:rsid w:val="00AA4571"/>
    <w:pPr>
      <w:spacing w:line="240" w:lineRule="auto"/>
      <w:ind w:firstLineChars="0" w:firstLine="0"/>
    </w:pPr>
  </w:style>
  <w:style w:type="paragraph" w:customStyle="1" w:styleId="215">
    <w:name w:val="表格2（1.5倍间距）"/>
    <w:basedOn w:val="14"/>
    <w:rsid w:val="00AA4571"/>
    <w:pPr>
      <w:spacing w:line="360" w:lineRule="auto"/>
    </w:pPr>
  </w:style>
  <w:style w:type="paragraph" w:customStyle="1" w:styleId="af2">
    <w:name w:val="代码示例"/>
    <w:basedOn w:val="a0"/>
    <w:rsid w:val="00AA457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/>
      <w:spacing w:before="20" w:after="20" w:line="252" w:lineRule="auto"/>
      <w:ind w:left="567" w:rightChars="200" w:right="200" w:firstLineChars="0" w:firstLine="0"/>
      <w:jc w:val="left"/>
    </w:pPr>
    <w:rPr>
      <w:sz w:val="18"/>
      <w:szCs w:val="21"/>
    </w:rPr>
  </w:style>
  <w:style w:type="paragraph" w:customStyle="1" w:styleId="120">
    <w:name w:val="样式 正文字缩1字 + 首行缩进:  2 字符"/>
    <w:basedOn w:val="11"/>
    <w:rsid w:val="00AA4571"/>
    <w:pPr>
      <w:ind w:firstLine="420"/>
    </w:pPr>
    <w:rPr>
      <w:rFonts w:cs="宋体"/>
      <w:szCs w:val="20"/>
    </w:rPr>
  </w:style>
  <w:style w:type="paragraph" w:styleId="af3">
    <w:name w:val="No Spacing"/>
    <w:link w:val="af4"/>
    <w:uiPriority w:val="1"/>
    <w:qFormat/>
    <w:rsid w:val="00AA4571"/>
    <w:rPr>
      <w:rFonts w:eastAsia="Microsoft YaHei UI"/>
      <w:kern w:val="0"/>
      <w:sz w:val="22"/>
    </w:rPr>
  </w:style>
  <w:style w:type="character" w:customStyle="1" w:styleId="af4">
    <w:name w:val="无间隔字符"/>
    <w:basedOn w:val="a1"/>
    <w:link w:val="af3"/>
    <w:uiPriority w:val="1"/>
    <w:rsid w:val="00AA4571"/>
    <w:rPr>
      <w:rFonts w:eastAsia="Microsoft YaHei UI"/>
      <w:kern w:val="0"/>
      <w:sz w:val="22"/>
    </w:rPr>
  </w:style>
  <w:style w:type="paragraph" w:styleId="af5">
    <w:name w:val="TOC Heading"/>
    <w:basedOn w:val="1"/>
    <w:next w:val="a"/>
    <w:uiPriority w:val="39"/>
    <w:unhideWhenUsed/>
    <w:qFormat/>
    <w:rsid w:val="00AA4571"/>
    <w:pPr>
      <w:keepLines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55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hyperlink" Target="https://www.putty.org/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www.virtualbox.org/" TargetMode="External"/><Relationship Id="rId9" Type="http://schemas.openxmlformats.org/officeDocument/2006/relationships/hyperlink" Target="https://www.virtualbox.org/wiki/Downloads" TargetMode="Externa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fontTable" Target="fontTable.xml"/><Relationship Id="rId84" Type="http://schemas.openxmlformats.org/officeDocument/2006/relationships/glossaryDocument" Target="glossary/document.xml"/><Relationship Id="rId85" Type="http://schemas.openxmlformats.org/officeDocument/2006/relationships/theme" Target="theme/theme1.xml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hyperlink" Target="https://www.centos.org/" TargetMode="External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frank/Documents/Document_For_Oracle/Company/Template/&#23567;&#25991;&#26723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C15AD5F08F03F4583CEEEAF59E4185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BA065A-C6E3-024D-9C83-EF3AFCB35340}"/>
      </w:docPartPr>
      <w:docPartBody>
        <w:p w:rsidR="004A0EC3" w:rsidRDefault="004A0EC3" w:rsidP="004A0EC3">
          <w:pPr>
            <w:pStyle w:val="EC15AD5F08F03F4583CEEEAF59E4185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永中宋体">
    <w:charset w:val="86"/>
    <w:family w:val="auto"/>
    <w:pitch w:val="variable"/>
    <w:sig w:usb0="00000803" w:usb1="080E0000" w:usb2="00000000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DengXian"/>
    <w:charset w:val="86"/>
    <w:family w:val="modern"/>
    <w:pitch w:val="variable"/>
    <w:sig w:usb0="00000000" w:usb1="080E0000" w:usb2="00000010" w:usb3="00000000" w:csb0="00040000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EC3"/>
    <w:rsid w:val="004A0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C15AD5F08F03F4583CEEEAF59E4185D">
    <w:name w:val="EC15AD5F08F03F4583CEEEAF59E4185D"/>
    <w:rsid w:val="004A0EC3"/>
    <w:pPr>
      <w:widowControl w:val="0"/>
      <w:jc w:val="both"/>
    </w:pPr>
  </w:style>
  <w:style w:type="paragraph" w:customStyle="1" w:styleId="3F5D509DD491F9419E1D748F1A99CF5D">
    <w:name w:val="3F5D509DD491F9419E1D748F1A99CF5D"/>
    <w:rsid w:val="004A0EC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CDF97-9E2A-2B4A-9C48-9410C0475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小文档.dotx</Template>
  <TotalTime>176</TotalTime>
  <Pages>39</Pages>
  <Words>1562</Words>
  <Characters>8907</Characters>
  <Application>Microsoft Macintosh Word</Application>
  <DocSecurity>0</DocSecurity>
  <Lines>74</Lines>
  <Paragraphs>20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Linux                基础实验环境搭建指南</vt:lpstr>
    </vt:vector>
  </TitlesOfParts>
  <Company/>
  <LinksUpToDate>false</LinksUpToDate>
  <CharactersWithSpaces>10449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                基础实验环境搭建指南</dc:title>
  <dc:subject/>
  <dc:creator>lzh</dc:creator>
  <cp:keywords/>
  <dc:description/>
  <cp:lastModifiedBy>Microsoft Office 用户</cp:lastModifiedBy>
  <cp:revision>11</cp:revision>
  <dcterms:created xsi:type="dcterms:W3CDTF">2018-10-09T12:58:00Z</dcterms:created>
  <dcterms:modified xsi:type="dcterms:W3CDTF">2018-10-09T16:13:00Z</dcterms:modified>
</cp:coreProperties>
</file>